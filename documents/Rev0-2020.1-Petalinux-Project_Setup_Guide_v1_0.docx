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DC203" w14:textId="297FF667" w:rsidR="0098589F" w:rsidRPr="00E27EE1" w:rsidRDefault="00F24B9B" w:rsidP="0098589F">
      <w:pPr>
        <w:ind w:left="-142"/>
        <w:jc w:val="center"/>
        <w:rPr>
          <w:b/>
          <w:sz w:val="44"/>
          <w:szCs w:val="44"/>
          <w:lang w:val="en-CA"/>
        </w:rPr>
      </w:pPr>
      <w:r>
        <w:rPr>
          <w:b/>
          <w:sz w:val="44"/>
          <w:szCs w:val="44"/>
          <w:lang w:val="en-CA"/>
        </w:rPr>
        <w:t xml:space="preserve">Rev0-2020.1-Petalinux </w:t>
      </w:r>
      <w:r w:rsidR="003B7901">
        <w:rPr>
          <w:b/>
          <w:sz w:val="44"/>
          <w:szCs w:val="44"/>
          <w:lang w:val="en-CA"/>
        </w:rPr>
        <w:t>Project Setup Guide</w:t>
      </w:r>
    </w:p>
    <w:p w14:paraId="0B0E05EA" w14:textId="7A99BB94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Author(s):</w:t>
      </w:r>
      <w:r w:rsidRPr="00F63E07">
        <w:rPr>
          <w:bCs/>
          <w:sz w:val="24"/>
          <w:szCs w:val="24"/>
          <w:lang w:val="en-CA"/>
        </w:rPr>
        <w:t xml:space="preserve"> </w:t>
      </w:r>
      <w:r w:rsidR="009551C8">
        <w:rPr>
          <w:bCs/>
          <w:sz w:val="24"/>
          <w:szCs w:val="24"/>
          <w:lang w:val="en-CA"/>
        </w:rPr>
        <w:t>R. Payne</w:t>
      </w:r>
    </w:p>
    <w:p w14:paraId="469158A6" w14:textId="2027C2A4" w:rsidR="00D4731F" w:rsidRPr="00F63E07" w:rsidRDefault="00D4731F" w:rsidP="00D4731F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Release:</w:t>
      </w:r>
      <w:r w:rsidRPr="00F63E07">
        <w:rPr>
          <w:bCs/>
          <w:sz w:val="24"/>
          <w:szCs w:val="24"/>
          <w:lang w:val="en-CA"/>
        </w:rPr>
        <w:t xml:space="preserve"> </w:t>
      </w:r>
      <w:r w:rsidR="009279AF">
        <w:rPr>
          <w:bCs/>
          <w:sz w:val="24"/>
          <w:szCs w:val="24"/>
          <w:lang w:val="en-CA"/>
        </w:rPr>
        <w:t>1.</w:t>
      </w:r>
      <w:r w:rsidR="007A2D6E">
        <w:rPr>
          <w:bCs/>
          <w:sz w:val="24"/>
          <w:szCs w:val="24"/>
          <w:lang w:val="en-CA"/>
        </w:rPr>
        <w:t>0</w:t>
      </w:r>
    </w:p>
    <w:p w14:paraId="1953F424" w14:textId="3B037B71" w:rsidR="006C68EE" w:rsidRDefault="00D4731F" w:rsidP="006C68EE">
      <w:pPr>
        <w:ind w:left="-142"/>
        <w:rPr>
          <w:bCs/>
          <w:sz w:val="24"/>
          <w:szCs w:val="24"/>
          <w:lang w:val="en-CA"/>
        </w:rPr>
      </w:pPr>
      <w:r w:rsidRPr="00455B35">
        <w:rPr>
          <w:b/>
          <w:sz w:val="24"/>
          <w:szCs w:val="24"/>
          <w:lang w:val="en-CA"/>
        </w:rPr>
        <w:t>Release Date:</w:t>
      </w:r>
      <w:r w:rsidRPr="00F63E07">
        <w:rPr>
          <w:bCs/>
          <w:sz w:val="24"/>
          <w:szCs w:val="24"/>
          <w:lang w:val="en-CA"/>
        </w:rPr>
        <w:t xml:space="preserve"> </w:t>
      </w:r>
      <w:r w:rsidR="009551C8">
        <w:rPr>
          <w:bCs/>
          <w:sz w:val="24"/>
          <w:szCs w:val="24"/>
          <w:lang w:val="en-CA"/>
        </w:rPr>
        <w:t>21</w:t>
      </w:r>
      <w:r w:rsidR="00B41664">
        <w:rPr>
          <w:bCs/>
          <w:sz w:val="24"/>
          <w:szCs w:val="24"/>
          <w:lang w:val="en-CA"/>
        </w:rPr>
        <w:t>/</w:t>
      </w:r>
      <w:r w:rsidR="009551C8">
        <w:rPr>
          <w:bCs/>
          <w:sz w:val="24"/>
          <w:szCs w:val="24"/>
          <w:lang w:val="en-CA"/>
        </w:rPr>
        <w:t>08</w:t>
      </w:r>
      <w:r w:rsidR="00B41664">
        <w:rPr>
          <w:bCs/>
          <w:sz w:val="24"/>
          <w:szCs w:val="24"/>
          <w:lang w:val="en-CA"/>
        </w:rPr>
        <w:t>/</w:t>
      </w:r>
      <w:r w:rsidR="009551C8">
        <w:rPr>
          <w:bCs/>
          <w:sz w:val="24"/>
          <w:szCs w:val="24"/>
          <w:lang w:val="en-CA"/>
        </w:rPr>
        <w:t>2020</w:t>
      </w:r>
    </w:p>
    <w:p w14:paraId="555A5828" w14:textId="0FD02B4A" w:rsidR="006C68EE" w:rsidRDefault="006C68EE" w:rsidP="006C68EE">
      <w:pPr>
        <w:ind w:left="-142"/>
        <w:rPr>
          <w:bCs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Document Type:</w:t>
      </w:r>
      <w:r>
        <w:rPr>
          <w:bCs/>
          <w:sz w:val="24"/>
          <w:szCs w:val="24"/>
          <w:lang w:val="en-CA"/>
        </w:rPr>
        <w:t xml:space="preserve"> </w:t>
      </w:r>
      <w:r w:rsidR="00750CC6">
        <w:rPr>
          <w:bCs/>
          <w:sz w:val="24"/>
          <w:szCs w:val="24"/>
          <w:lang w:val="en-CA"/>
        </w:rPr>
        <w:t>Guide</w:t>
      </w:r>
    </w:p>
    <w:p w14:paraId="2575CC58" w14:textId="7F48D23B" w:rsidR="00970294" w:rsidRPr="00970294" w:rsidRDefault="00970294" w:rsidP="006C68EE">
      <w:pPr>
        <w:ind w:left="-142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Project:</w:t>
      </w:r>
      <w:r>
        <w:rPr>
          <w:bCs/>
          <w:sz w:val="24"/>
          <w:szCs w:val="24"/>
          <w:lang w:val="en-CA"/>
        </w:rPr>
        <w:t xml:space="preserve"> </w:t>
      </w:r>
      <w:r w:rsidR="00D66DE9">
        <w:rPr>
          <w:bCs/>
          <w:sz w:val="24"/>
          <w:szCs w:val="24"/>
          <w:lang w:val="en-CA"/>
        </w:rPr>
        <w:t>NuPRISM</w:t>
      </w:r>
    </w:p>
    <w:p w14:paraId="2C0CDA53" w14:textId="4F3096CF" w:rsidR="003E081A" w:rsidRPr="00194116" w:rsidRDefault="00303116" w:rsidP="00194116">
      <w:pPr>
        <w:ind w:left="-142"/>
        <w:rPr>
          <w:bCs/>
          <w:sz w:val="24"/>
          <w:szCs w:val="24"/>
          <w:lang w:val="en-CA"/>
        </w:rPr>
        <w:sectPr w:rsidR="003E081A" w:rsidRPr="00194116" w:rsidSect="00E9302B">
          <w:headerReference w:type="default" r:id="rId8"/>
          <w:footerReference w:type="default" r:id="rId9"/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  <w:r w:rsidRPr="00455B35">
        <w:rPr>
          <w:b/>
          <w:sz w:val="24"/>
          <w:szCs w:val="24"/>
          <w:lang w:val="en-CA"/>
        </w:rPr>
        <w:t>Keywords:</w:t>
      </w:r>
      <w:r>
        <w:rPr>
          <w:bCs/>
          <w:sz w:val="24"/>
          <w:szCs w:val="24"/>
          <w:lang w:val="en-CA"/>
        </w:rPr>
        <w:t xml:space="preserve"> </w:t>
      </w:r>
      <w:r w:rsidR="00194116">
        <w:rPr>
          <w:bCs/>
          <w:sz w:val="24"/>
          <w:szCs w:val="24"/>
          <w:lang w:val="en-CA"/>
        </w:rPr>
        <w:t xml:space="preserve"> Vivado, Petalinux, NuPRISM, Firmware, Guide</w:t>
      </w:r>
      <w:r w:rsidR="00385CD5">
        <w:rPr>
          <w:bCs/>
          <w:sz w:val="24"/>
          <w:szCs w:val="24"/>
          <w:lang w:val="en-CA"/>
        </w:rPr>
        <w:t>, 2020.1</w:t>
      </w:r>
    </w:p>
    <w:p w14:paraId="3756781F" w14:textId="5DE818D0" w:rsidR="006D5B83" w:rsidRDefault="006D5B83" w:rsidP="00E7684E">
      <w:pPr>
        <w:ind w:left="0"/>
        <w:jc w:val="center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lastRenderedPageBreak/>
        <w:t>History of Changes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2446"/>
        <w:gridCol w:w="2317"/>
        <w:gridCol w:w="2586"/>
        <w:gridCol w:w="2143"/>
      </w:tblGrid>
      <w:tr w:rsidR="0053527E" w14:paraId="3102691B" w14:textId="706A183D" w:rsidTr="0053527E">
        <w:tc>
          <w:tcPr>
            <w:tcW w:w="2446" w:type="dxa"/>
          </w:tcPr>
          <w:p w14:paraId="3E0BF728" w14:textId="61360F5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Release No.</w:t>
            </w:r>
          </w:p>
        </w:tc>
        <w:tc>
          <w:tcPr>
            <w:tcW w:w="2317" w:type="dxa"/>
          </w:tcPr>
          <w:p w14:paraId="6C157C5D" w14:textId="7D8AB390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Date</w:t>
            </w:r>
          </w:p>
        </w:tc>
        <w:tc>
          <w:tcPr>
            <w:tcW w:w="2586" w:type="dxa"/>
          </w:tcPr>
          <w:p w14:paraId="0F50FCE4" w14:textId="388419DA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Description</w:t>
            </w:r>
          </w:p>
        </w:tc>
        <w:tc>
          <w:tcPr>
            <w:tcW w:w="2143" w:type="dxa"/>
          </w:tcPr>
          <w:p w14:paraId="3130DA44" w14:textId="0E0F3713" w:rsidR="0053527E" w:rsidRDefault="0053527E" w:rsidP="00303116">
            <w:pPr>
              <w:ind w:left="0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Authour(s)</w:t>
            </w:r>
          </w:p>
        </w:tc>
      </w:tr>
      <w:tr w:rsidR="0053527E" w14:paraId="72C50479" w14:textId="3A323127" w:rsidTr="0053527E">
        <w:tc>
          <w:tcPr>
            <w:tcW w:w="2446" w:type="dxa"/>
          </w:tcPr>
          <w:p w14:paraId="44870614" w14:textId="6CAEF78A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 w:rsidRPr="0053527E">
              <w:rPr>
                <w:bCs/>
                <w:sz w:val="24"/>
                <w:szCs w:val="24"/>
                <w:lang w:val="en-CA"/>
              </w:rPr>
              <w:t>1</w:t>
            </w:r>
            <w:r w:rsidR="009279AF">
              <w:rPr>
                <w:bCs/>
                <w:sz w:val="24"/>
                <w:szCs w:val="24"/>
                <w:lang w:val="en-CA"/>
              </w:rPr>
              <w:t>.</w:t>
            </w:r>
            <w:r w:rsidR="003E081A">
              <w:rPr>
                <w:bCs/>
                <w:sz w:val="24"/>
                <w:szCs w:val="24"/>
                <w:lang w:val="en-CA"/>
              </w:rPr>
              <w:t>0</w:t>
            </w:r>
          </w:p>
        </w:tc>
        <w:tc>
          <w:tcPr>
            <w:tcW w:w="2317" w:type="dxa"/>
          </w:tcPr>
          <w:p w14:paraId="0B00FBDE" w14:textId="41CBED0F" w:rsidR="0053527E" w:rsidRPr="0053527E" w:rsidRDefault="003C77A6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21</w:t>
            </w:r>
            <w:r w:rsidR="003E081A">
              <w:rPr>
                <w:bCs/>
                <w:sz w:val="24"/>
                <w:szCs w:val="24"/>
                <w:lang w:val="en-CA"/>
              </w:rPr>
              <w:t>/</w:t>
            </w:r>
            <w:r>
              <w:rPr>
                <w:bCs/>
                <w:sz w:val="24"/>
                <w:szCs w:val="24"/>
                <w:lang w:val="en-CA"/>
              </w:rPr>
              <w:t>08</w:t>
            </w:r>
            <w:r w:rsidR="003E081A">
              <w:rPr>
                <w:bCs/>
                <w:sz w:val="24"/>
                <w:szCs w:val="24"/>
                <w:lang w:val="en-CA"/>
              </w:rPr>
              <w:t>/</w:t>
            </w:r>
            <w:r>
              <w:rPr>
                <w:bCs/>
                <w:sz w:val="24"/>
                <w:szCs w:val="24"/>
                <w:lang w:val="en-CA"/>
              </w:rPr>
              <w:t>2020</w:t>
            </w:r>
          </w:p>
        </w:tc>
        <w:tc>
          <w:tcPr>
            <w:tcW w:w="2586" w:type="dxa"/>
          </w:tcPr>
          <w:p w14:paraId="3FCB3BE1" w14:textId="73A4E77B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Initial Release</w:t>
            </w:r>
          </w:p>
        </w:tc>
        <w:tc>
          <w:tcPr>
            <w:tcW w:w="2143" w:type="dxa"/>
          </w:tcPr>
          <w:p w14:paraId="329485D4" w14:textId="2654E4C1" w:rsidR="0053527E" w:rsidRPr="0053527E" w:rsidRDefault="003C77A6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>R. Payne</w:t>
            </w:r>
          </w:p>
        </w:tc>
      </w:tr>
      <w:tr w:rsidR="0053527E" w14:paraId="081DE680" w14:textId="06DED5A2" w:rsidTr="0053527E">
        <w:tc>
          <w:tcPr>
            <w:tcW w:w="2446" w:type="dxa"/>
          </w:tcPr>
          <w:p w14:paraId="0B4978B7" w14:textId="2624A7A5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1CA8C78B" w14:textId="4751BF4C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11FBE8C7" w14:textId="7846986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2DB6637F" w14:textId="72D88A82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53527E" w14:paraId="5CEC0F2B" w14:textId="4913C917" w:rsidTr="0053527E">
        <w:tc>
          <w:tcPr>
            <w:tcW w:w="2446" w:type="dxa"/>
          </w:tcPr>
          <w:p w14:paraId="7E20658F" w14:textId="0CFA5503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3BE50D78" w14:textId="11A54951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5D428B6F" w14:textId="224023AC" w:rsidR="00B7292D" w:rsidRPr="0053527E" w:rsidRDefault="00B7292D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17165BE9" w14:textId="67402108" w:rsidR="0053527E" w:rsidRPr="0053527E" w:rsidRDefault="0053527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  <w:tr w:rsidR="004A2998" w14:paraId="46C668A0" w14:textId="77777777" w:rsidTr="0053527E">
        <w:tc>
          <w:tcPr>
            <w:tcW w:w="2446" w:type="dxa"/>
          </w:tcPr>
          <w:p w14:paraId="05FCA24F" w14:textId="2A48C136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317" w:type="dxa"/>
          </w:tcPr>
          <w:p w14:paraId="47EB527E" w14:textId="12D5AC89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586" w:type="dxa"/>
          </w:tcPr>
          <w:p w14:paraId="29C8828B" w14:textId="4F4B324E" w:rsidR="004A2998" w:rsidRDefault="004A2998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  <w:tc>
          <w:tcPr>
            <w:tcW w:w="2143" w:type="dxa"/>
          </w:tcPr>
          <w:p w14:paraId="0C44CF03" w14:textId="7A9C0A7C" w:rsidR="00323E4E" w:rsidRDefault="00323E4E" w:rsidP="00303116">
            <w:pPr>
              <w:ind w:left="0"/>
              <w:rPr>
                <w:bCs/>
                <w:sz w:val="24"/>
                <w:szCs w:val="24"/>
                <w:lang w:val="en-CA"/>
              </w:rPr>
            </w:pPr>
          </w:p>
        </w:tc>
      </w:tr>
    </w:tbl>
    <w:p w14:paraId="5297567E" w14:textId="77777777" w:rsidR="00706A5F" w:rsidRDefault="00706A5F" w:rsidP="00EF1627">
      <w:pPr>
        <w:pStyle w:val="Heading1"/>
        <w:ind w:left="0"/>
        <w:sectPr w:rsidR="00706A5F" w:rsidSect="00E9302B">
          <w:pgSz w:w="12240" w:h="15840"/>
          <w:pgMar w:top="1955" w:right="1440" w:bottom="1796" w:left="1440" w:header="482" w:footer="1006" w:gutter="0"/>
          <w:cols w:space="708"/>
          <w:docGrid w:linePitch="360"/>
        </w:sectPr>
      </w:pPr>
    </w:p>
    <w:p w14:paraId="1745B1A1" w14:textId="1A1E34E9" w:rsidR="006C0006" w:rsidRPr="006C0006" w:rsidRDefault="00C46ABB" w:rsidP="006C0006">
      <w:pPr>
        <w:pStyle w:val="Heading1"/>
      </w:pPr>
      <w:r>
        <w:lastRenderedPageBreak/>
        <w:t>Introductio</w:t>
      </w:r>
      <w:r w:rsidR="004164E4">
        <w:t>n</w:t>
      </w:r>
    </w:p>
    <w:p w14:paraId="13E0807A" w14:textId="763B68DA" w:rsidR="006C0006" w:rsidRDefault="006C0006">
      <w:pPr>
        <w:pStyle w:val="Heading1"/>
      </w:pPr>
      <w:r>
        <w:t xml:space="preserve">Vivado </w:t>
      </w:r>
      <w:r w:rsidR="0060531E">
        <w:t xml:space="preserve">and Vivado Project </w:t>
      </w:r>
      <w:r>
        <w:t>Setup</w:t>
      </w:r>
    </w:p>
    <w:p w14:paraId="603273EC" w14:textId="21A469C9" w:rsidR="00E66289" w:rsidRDefault="00E66289" w:rsidP="00E66289">
      <w:pPr>
        <w:pStyle w:val="ListParagraph"/>
        <w:numPr>
          <w:ilvl w:val="0"/>
          <w:numId w:val="31"/>
        </w:numPr>
      </w:pPr>
      <w:r>
        <w:t xml:space="preserve">If not installed, download Vivado 2020.1 from </w:t>
      </w:r>
      <w:hyperlink r:id="rId10" w:history="1">
        <w:r>
          <w:rPr>
            <w:rStyle w:val="Hyperlink"/>
          </w:rPr>
          <w:t>https://www.xilinx.com/support/download.html</w:t>
        </w:r>
      </w:hyperlink>
    </w:p>
    <w:p w14:paraId="3B7B19D0" w14:textId="60585616" w:rsidR="00E66289" w:rsidRDefault="00E66289" w:rsidP="00E66289">
      <w:pPr>
        <w:pStyle w:val="ListParagraph"/>
        <w:numPr>
          <w:ilvl w:val="1"/>
          <w:numId w:val="31"/>
        </w:numPr>
      </w:pPr>
      <w:r>
        <w:t>The only chip required is the ZynqMPSoC</w:t>
      </w:r>
      <w:r w:rsidR="00A039CF">
        <w:t>. To limit the download size, it is recommended that only that one is downloaded</w:t>
      </w:r>
    </w:p>
    <w:p w14:paraId="6D038B17" w14:textId="73EEE1B2" w:rsidR="00A039CF" w:rsidRDefault="00A039CF" w:rsidP="00A039CF">
      <w:pPr>
        <w:pStyle w:val="ListParagraph"/>
        <w:numPr>
          <w:ilvl w:val="0"/>
          <w:numId w:val="31"/>
        </w:numPr>
      </w:pPr>
      <w:r>
        <w:t xml:space="preserve">Clone the project located here: </w:t>
      </w:r>
      <w:hyperlink r:id="rId11" w:history="1">
        <w:r>
          <w:rPr>
            <w:rStyle w:val="Hyperlink"/>
          </w:rPr>
          <w:t>https://edev-group.triumf.ca/fw/exp/nuprism/xu1/rev0-2020.1-petalinux</w:t>
        </w:r>
      </w:hyperlink>
    </w:p>
    <w:p w14:paraId="2E55661F" w14:textId="1747C69B" w:rsidR="00E70820" w:rsidRDefault="00E70820" w:rsidP="00A039CF">
      <w:pPr>
        <w:pStyle w:val="ListParagraph"/>
        <w:numPr>
          <w:ilvl w:val="0"/>
          <w:numId w:val="31"/>
        </w:numPr>
      </w:pPr>
      <w:r>
        <w:t>Open the project using Vivado 2020.1</w:t>
      </w:r>
    </w:p>
    <w:p w14:paraId="379AD916" w14:textId="2E7982D2" w:rsidR="007476F6" w:rsidRDefault="005877EC" w:rsidP="00A039CF">
      <w:pPr>
        <w:pStyle w:val="ListParagraph"/>
        <w:numPr>
          <w:ilvl w:val="0"/>
          <w:numId w:val="31"/>
        </w:numPr>
      </w:pPr>
      <w:r>
        <w:t>Run synthesis</w:t>
      </w:r>
    </w:p>
    <w:p w14:paraId="069C7C9F" w14:textId="6FE05C13" w:rsidR="005877EC" w:rsidRDefault="005877EC" w:rsidP="005877EC">
      <w:pPr>
        <w:pStyle w:val="ListParagraph"/>
        <w:numPr>
          <w:ilvl w:val="0"/>
          <w:numId w:val="31"/>
        </w:numPr>
      </w:pPr>
      <w:r>
        <w:t>If you want to set up the Integrated Logic Analyzer (ILA)</w:t>
      </w:r>
    </w:p>
    <w:p w14:paraId="0D3944F5" w14:textId="39179F19" w:rsidR="005877EC" w:rsidRDefault="005877EC" w:rsidP="005877EC">
      <w:pPr>
        <w:pStyle w:val="ListParagraph"/>
        <w:numPr>
          <w:ilvl w:val="1"/>
          <w:numId w:val="31"/>
        </w:numPr>
      </w:pPr>
      <w:r>
        <w:t>Open synthesized design</w:t>
      </w:r>
    </w:p>
    <w:p w14:paraId="4C2CD493" w14:textId="3519E9C2" w:rsidR="005877EC" w:rsidRDefault="005877EC" w:rsidP="005877EC">
      <w:pPr>
        <w:pStyle w:val="ListParagraph"/>
        <w:numPr>
          <w:ilvl w:val="1"/>
          <w:numId w:val="31"/>
        </w:numPr>
      </w:pPr>
      <w:r>
        <w:t>Navigate to set up a debug and select the signals you would like to view</w:t>
      </w:r>
    </w:p>
    <w:p w14:paraId="3E29755E" w14:textId="54F2D6A6" w:rsidR="005877EC" w:rsidRDefault="005877EC" w:rsidP="005877EC">
      <w:pPr>
        <w:pStyle w:val="ListParagraph"/>
        <w:numPr>
          <w:ilvl w:val="0"/>
          <w:numId w:val="31"/>
        </w:numPr>
      </w:pPr>
      <w:r>
        <w:t>Run implementation</w:t>
      </w:r>
    </w:p>
    <w:p w14:paraId="03218543" w14:textId="44F3835B" w:rsidR="005877EC" w:rsidRDefault="005877EC" w:rsidP="005877EC">
      <w:pPr>
        <w:pStyle w:val="ListParagraph"/>
        <w:numPr>
          <w:ilvl w:val="0"/>
          <w:numId w:val="31"/>
        </w:numPr>
      </w:pPr>
      <w:r>
        <w:t>Generate Bitstream</w:t>
      </w:r>
    </w:p>
    <w:p w14:paraId="4D0311CD" w14:textId="3D78DB37" w:rsidR="00BC2360" w:rsidRDefault="00BC2360" w:rsidP="005877EC">
      <w:pPr>
        <w:pStyle w:val="ListParagraph"/>
        <w:numPr>
          <w:ilvl w:val="0"/>
          <w:numId w:val="31"/>
        </w:numPr>
      </w:pPr>
      <w:r>
        <w:t>Go to File -&gt; Export -&gt; Export Hardware</w:t>
      </w:r>
    </w:p>
    <w:p w14:paraId="607E9D14" w14:textId="3088E013" w:rsidR="00BC2360" w:rsidRDefault="00BC2360" w:rsidP="00BC2360">
      <w:pPr>
        <w:pStyle w:val="ListParagraph"/>
        <w:numPr>
          <w:ilvl w:val="1"/>
          <w:numId w:val="31"/>
        </w:numPr>
      </w:pPr>
      <w:r>
        <w:t>Select Fixed platform type</w:t>
      </w:r>
    </w:p>
    <w:p w14:paraId="0E08F8AB" w14:textId="5A5FBF1F" w:rsidR="00BC2360" w:rsidRDefault="00BC2360" w:rsidP="00BC2360">
      <w:pPr>
        <w:pStyle w:val="ListParagraph"/>
        <w:numPr>
          <w:ilvl w:val="1"/>
          <w:numId w:val="31"/>
        </w:numPr>
      </w:pPr>
      <w:r>
        <w:t>Select Include Bitstream</w:t>
      </w:r>
    </w:p>
    <w:p w14:paraId="2633F489" w14:textId="595015A0" w:rsidR="00BC2360" w:rsidRDefault="00BC2360" w:rsidP="00BC2360">
      <w:pPr>
        <w:pStyle w:val="ListParagraph"/>
        <w:numPr>
          <w:ilvl w:val="1"/>
          <w:numId w:val="31"/>
        </w:numPr>
      </w:pPr>
      <w:r>
        <w:t>Export to default border</w:t>
      </w:r>
    </w:p>
    <w:p w14:paraId="705A71E4" w14:textId="0C523568" w:rsidR="00BC2360" w:rsidRPr="00E66289" w:rsidRDefault="00BC2360" w:rsidP="00BC2360">
      <w:pPr>
        <w:pStyle w:val="ListParagraph"/>
        <w:numPr>
          <w:ilvl w:val="1"/>
          <w:numId w:val="31"/>
        </w:numPr>
      </w:pPr>
      <w:r>
        <w:t>Finish</w:t>
      </w:r>
    </w:p>
    <w:p w14:paraId="3F320ADD" w14:textId="6EA8DDE9" w:rsidR="00977BA6" w:rsidRDefault="00977BA6">
      <w:pPr>
        <w:pStyle w:val="Heading1"/>
      </w:pPr>
      <w:r>
        <w:t>Hardware Setup</w:t>
      </w:r>
    </w:p>
    <w:p w14:paraId="650EB606" w14:textId="412701AC" w:rsidR="00276010" w:rsidRDefault="00276010" w:rsidP="00276010">
      <w:r>
        <w:t>Required Hardware:</w:t>
      </w:r>
    </w:p>
    <w:p w14:paraId="1077FF80" w14:textId="72DC9AE3" w:rsidR="00276010" w:rsidRDefault="00276010" w:rsidP="00276010">
      <w:pPr>
        <w:pStyle w:val="ListParagraph"/>
        <w:numPr>
          <w:ilvl w:val="0"/>
          <w:numId w:val="30"/>
        </w:numPr>
      </w:pPr>
      <w:r>
        <w:t>Mainboard</w:t>
      </w:r>
    </w:p>
    <w:p w14:paraId="3497A9EA" w14:textId="1046A664" w:rsidR="00276010" w:rsidRDefault="00276010" w:rsidP="00276010">
      <w:pPr>
        <w:pStyle w:val="ListParagraph"/>
        <w:numPr>
          <w:ilvl w:val="0"/>
          <w:numId w:val="30"/>
        </w:numPr>
      </w:pPr>
      <w:r>
        <w:t>Enclustra XU1</w:t>
      </w:r>
    </w:p>
    <w:p w14:paraId="142EE284" w14:textId="270144BC" w:rsidR="00276010" w:rsidRDefault="00276010" w:rsidP="00276010">
      <w:pPr>
        <w:pStyle w:val="ListParagraph"/>
        <w:numPr>
          <w:ilvl w:val="0"/>
          <w:numId w:val="30"/>
        </w:numPr>
      </w:pPr>
      <w:r>
        <w:t xml:space="preserve">Mainboard </w:t>
      </w:r>
      <w:r w:rsidR="007E4E95">
        <w:t>P</w:t>
      </w:r>
      <w:r>
        <w:t xml:space="preserve">ower </w:t>
      </w:r>
      <w:r w:rsidR="007E4E95">
        <w:t>C</w:t>
      </w:r>
      <w:r>
        <w:t>able</w:t>
      </w:r>
    </w:p>
    <w:p w14:paraId="581CDDA7" w14:textId="2C45755B" w:rsidR="00276010" w:rsidRDefault="00276010" w:rsidP="00276010">
      <w:pPr>
        <w:pStyle w:val="ListParagraph"/>
        <w:numPr>
          <w:ilvl w:val="0"/>
          <w:numId w:val="30"/>
        </w:numPr>
      </w:pPr>
      <w:r>
        <w:t>Xilinx JTAG Debugger</w:t>
      </w:r>
    </w:p>
    <w:p w14:paraId="7FB3F847" w14:textId="11A17975" w:rsidR="00276010" w:rsidRDefault="00276010" w:rsidP="00276010">
      <w:pPr>
        <w:pStyle w:val="ListParagraph"/>
        <w:numPr>
          <w:ilvl w:val="0"/>
          <w:numId w:val="30"/>
        </w:numPr>
      </w:pPr>
      <w:r>
        <w:t>Power Supply</w:t>
      </w:r>
    </w:p>
    <w:p w14:paraId="7ABD3DDD" w14:textId="1673B7FC" w:rsidR="00276010" w:rsidRDefault="00276010" w:rsidP="00276010">
      <w:pPr>
        <w:pStyle w:val="ListParagraph"/>
        <w:numPr>
          <w:ilvl w:val="0"/>
          <w:numId w:val="30"/>
        </w:numPr>
      </w:pPr>
      <w:r>
        <w:t>Signal Generator</w:t>
      </w:r>
    </w:p>
    <w:p w14:paraId="7065FA43" w14:textId="027514BE" w:rsidR="00B12A14" w:rsidRDefault="00B12A14" w:rsidP="00276010">
      <w:pPr>
        <w:pStyle w:val="ListParagraph"/>
        <w:numPr>
          <w:ilvl w:val="0"/>
          <w:numId w:val="30"/>
        </w:numPr>
      </w:pPr>
      <w:r>
        <w:t>BNC to Mainboard Cable</w:t>
      </w:r>
    </w:p>
    <w:p w14:paraId="63010C2F" w14:textId="2AD47B20" w:rsidR="00B12A14" w:rsidRDefault="007E4E95" w:rsidP="00B12A14">
      <w:pPr>
        <w:pStyle w:val="ListParagraph"/>
        <w:numPr>
          <w:ilvl w:val="0"/>
          <w:numId w:val="30"/>
        </w:numPr>
      </w:pPr>
      <w:r>
        <w:t>USB-to-Serial Converter</w:t>
      </w:r>
    </w:p>
    <w:p w14:paraId="3484324C" w14:textId="3AB359A4" w:rsidR="00456C44" w:rsidRDefault="00456C44" w:rsidP="00B12A14">
      <w:pPr>
        <w:pStyle w:val="ListParagraph"/>
        <w:numPr>
          <w:ilvl w:val="0"/>
          <w:numId w:val="30"/>
        </w:numPr>
      </w:pPr>
      <w:r>
        <w:t>Ethernet Cable</w:t>
      </w:r>
    </w:p>
    <w:p w14:paraId="015399AE" w14:textId="77777777" w:rsidR="00B12A14" w:rsidRPr="00276010" w:rsidRDefault="00B12A14" w:rsidP="00B12A14">
      <w:pPr>
        <w:pStyle w:val="ListParagraph"/>
        <w:ind w:left="364" w:firstLine="0"/>
      </w:pPr>
    </w:p>
    <w:p w14:paraId="21A6D2B8" w14:textId="63C3B327" w:rsidR="00B12A14" w:rsidRDefault="00B12A14" w:rsidP="00276010">
      <w:pPr>
        <w:pStyle w:val="ListParagraph"/>
        <w:numPr>
          <w:ilvl w:val="0"/>
          <w:numId w:val="28"/>
        </w:numPr>
      </w:pPr>
      <w:r>
        <w:t>Ensure the XU1 is properly in place on the mainboard</w:t>
      </w:r>
    </w:p>
    <w:p w14:paraId="65BCC8E4" w14:textId="074D7B03" w:rsidR="00B12A14" w:rsidRDefault="00456C44" w:rsidP="00276010">
      <w:pPr>
        <w:pStyle w:val="ListParagraph"/>
        <w:numPr>
          <w:ilvl w:val="0"/>
          <w:numId w:val="28"/>
        </w:numPr>
      </w:pPr>
      <w:r>
        <w:t>Plug the JTAG Debugger into the Xilinx JTAG port of th</w:t>
      </w:r>
      <w:r w:rsidR="00BB4AB2">
        <w:t>e</w:t>
      </w:r>
      <w:r>
        <w:t xml:space="preserve"> mainboard</w:t>
      </w:r>
    </w:p>
    <w:p w14:paraId="4274D6C4" w14:textId="177DE280" w:rsidR="00A22841" w:rsidRDefault="00A22841" w:rsidP="00276010">
      <w:pPr>
        <w:pStyle w:val="ListParagraph"/>
        <w:numPr>
          <w:ilvl w:val="0"/>
          <w:numId w:val="28"/>
        </w:numPr>
      </w:pPr>
      <w:r>
        <w:t>Connect your USB-to-Serial Converter to the TX, RX, and GND of the J13 connector</w:t>
      </w:r>
    </w:p>
    <w:p w14:paraId="53670D96" w14:textId="6119CF9F" w:rsidR="009C00AA" w:rsidRDefault="009C00AA" w:rsidP="00276010">
      <w:pPr>
        <w:pStyle w:val="ListParagraph"/>
        <w:numPr>
          <w:ilvl w:val="0"/>
          <w:numId w:val="28"/>
        </w:numPr>
      </w:pPr>
      <w:r>
        <w:t>Connect the two BNC-to-Mainboard Cables to and of J1-4, J6-8, J14-20</w:t>
      </w:r>
    </w:p>
    <w:p w14:paraId="24F84004" w14:textId="5CA3DA13" w:rsidR="0060531E" w:rsidRDefault="00276010" w:rsidP="0060531E">
      <w:pPr>
        <w:pStyle w:val="ListParagraph"/>
        <w:numPr>
          <w:ilvl w:val="0"/>
          <w:numId w:val="28"/>
        </w:numPr>
      </w:pPr>
      <w:r>
        <w:t>Use your DC power supply to deliver 12V to the mainboard</w:t>
      </w:r>
      <w:r w:rsidR="009C00AA">
        <w:t xml:space="preserve"> </w:t>
      </w:r>
    </w:p>
    <w:p w14:paraId="14F1F18F" w14:textId="4A7466F5" w:rsidR="0060531E" w:rsidRPr="00276010" w:rsidRDefault="0060531E" w:rsidP="0060531E">
      <w:pPr>
        <w:ind w:left="0"/>
      </w:pPr>
      <w:r>
        <w:lastRenderedPageBreak/>
        <w:t>Insert pic of setup</w:t>
      </w:r>
    </w:p>
    <w:p w14:paraId="16855945" w14:textId="524DC0AB" w:rsidR="006C0006" w:rsidRDefault="006C0006">
      <w:pPr>
        <w:pStyle w:val="Heading1"/>
      </w:pPr>
      <w:r>
        <w:t>Petalinux Setup</w:t>
      </w:r>
    </w:p>
    <w:p w14:paraId="35E9B105" w14:textId="77777777" w:rsidR="00D307C5" w:rsidRDefault="00D307C5" w:rsidP="00D307C5">
      <w:pPr>
        <w:pStyle w:val="ListParagraph"/>
        <w:numPr>
          <w:ilvl w:val="0"/>
          <w:numId w:val="25"/>
        </w:numPr>
      </w:pPr>
      <w:r w:rsidRPr="00D307C5">
        <w:t xml:space="preserve">Install Ubuntu 18.04.04. </w:t>
      </w:r>
    </w:p>
    <w:p w14:paraId="186F80D4" w14:textId="5CE45E8A" w:rsidR="00D307C5" w:rsidRDefault="00D307C5" w:rsidP="00D307C5">
      <w:pPr>
        <w:pStyle w:val="ListParagraph"/>
        <w:numPr>
          <w:ilvl w:val="1"/>
          <w:numId w:val="25"/>
        </w:numPr>
      </w:pPr>
      <w:r w:rsidRPr="00D307C5">
        <w:t>If using a VM allocate 100GB of memory and 8GB of RAM</w:t>
      </w:r>
      <w:r>
        <w:t>.</w:t>
      </w:r>
    </w:p>
    <w:p w14:paraId="400BCEA4" w14:textId="77777777" w:rsidR="00D307C5" w:rsidRDefault="00D307C5" w:rsidP="00D307C5">
      <w:pPr>
        <w:pStyle w:val="ListParagraph"/>
        <w:ind w:left="796" w:firstLine="0"/>
      </w:pPr>
    </w:p>
    <w:p w14:paraId="597AE41C" w14:textId="5CA291CB" w:rsidR="00D307C5" w:rsidRDefault="00D307C5" w:rsidP="00D307C5">
      <w:pPr>
        <w:pStyle w:val="ListParagraph"/>
        <w:numPr>
          <w:ilvl w:val="0"/>
          <w:numId w:val="25"/>
        </w:numPr>
      </w:pPr>
      <w:r>
        <w:t>To download all necessary packages, run:</w:t>
      </w:r>
    </w:p>
    <w:p w14:paraId="0C248F04" w14:textId="2151C671" w:rsidR="00D307C5" w:rsidRDefault="00D307C5" w:rsidP="00D307C5">
      <w:r>
        <w:t>sudo apt-get install -y iproute2 gcc g++ net-tools libncurses5-dev zlib1g:i386 libssl-dev flex bison libselinux1 xterm autoconf libtool texinfo zlib1g-dev gcc-multilib build-essential screen pax gawk python3 python3-pexpect python3-pip python3-git python3-jinja2 xz-utils debianutils iputils-ping libegl1-mesa libsdl1.2-dev pylint3 cpio vim</w:t>
      </w:r>
    </w:p>
    <w:p w14:paraId="2D49A67A" w14:textId="3AD3B031" w:rsidR="00922A8C" w:rsidRDefault="00922A8C" w:rsidP="00922A8C">
      <w:pPr>
        <w:pStyle w:val="ListParagraph"/>
        <w:numPr>
          <w:ilvl w:val="0"/>
          <w:numId w:val="25"/>
        </w:numPr>
      </w:pPr>
      <w:r>
        <w:t>PetaLinux tools require that your host system /bin/sh is 'bash'. If you are using Ubuntu distribution and your /bin/sh is 'dash', consult your system administrator to change your default system shell /bin/sh with the sudo dpkg-reconfigure dash command.</w:t>
      </w:r>
    </w:p>
    <w:p w14:paraId="661B168C" w14:textId="77777777" w:rsidR="00922A8C" w:rsidRDefault="00922A8C" w:rsidP="00922A8C">
      <w:pPr>
        <w:pStyle w:val="ListParagraph"/>
        <w:ind w:left="76" w:firstLine="0"/>
      </w:pPr>
    </w:p>
    <w:p w14:paraId="3017B81D" w14:textId="50DC44D6" w:rsidR="00D307C5" w:rsidRDefault="00D307C5" w:rsidP="00D307C5">
      <w:pPr>
        <w:pStyle w:val="ListParagraph"/>
        <w:numPr>
          <w:ilvl w:val="0"/>
          <w:numId w:val="25"/>
        </w:numPr>
      </w:pPr>
      <w:r>
        <w:t xml:space="preserve">Download the </w:t>
      </w:r>
      <w:r w:rsidRPr="00D307C5">
        <w:t>PetaLinux Tools - Installer - 2020.1</w:t>
      </w:r>
      <w:r>
        <w:t xml:space="preserve"> located here: </w:t>
      </w:r>
      <w:hyperlink r:id="rId12" w:history="1">
        <w:r>
          <w:rPr>
            <w:rStyle w:val="Hyperlink"/>
          </w:rPr>
          <w:t>https://www.xilinx.com/support/download/index.html/content/xilinx/en/downloadNav/embedded-design-tools.html</w:t>
        </w:r>
      </w:hyperlink>
    </w:p>
    <w:p w14:paraId="382452B5" w14:textId="77777777" w:rsidR="00D307C5" w:rsidRDefault="00D307C5" w:rsidP="00D307C5">
      <w:pPr>
        <w:pStyle w:val="ListParagraph"/>
        <w:ind w:left="76" w:firstLine="0"/>
      </w:pPr>
    </w:p>
    <w:p w14:paraId="0C506764" w14:textId="7EE2C97F" w:rsidR="00922A8C" w:rsidRDefault="00D307C5" w:rsidP="00922A8C">
      <w:pPr>
        <w:pStyle w:val="ListParagraph"/>
        <w:numPr>
          <w:ilvl w:val="0"/>
          <w:numId w:val="25"/>
        </w:numPr>
      </w:pPr>
      <w:r>
        <w:t>Run</w:t>
      </w:r>
      <w:r w:rsidR="005F1DD6">
        <w:t xml:space="preserve">: </w:t>
      </w:r>
      <w:r w:rsidR="005F1DD6" w:rsidRPr="005F1DD6">
        <w:t>mkdir -p ~/pkg/petalinux/pl2020-1</w:t>
      </w:r>
    </w:p>
    <w:p w14:paraId="4072B9D8" w14:textId="77777777" w:rsidR="00922A8C" w:rsidRPr="005F1DD6" w:rsidRDefault="00922A8C" w:rsidP="00922A8C">
      <w:pPr>
        <w:pStyle w:val="ListParagraph"/>
        <w:ind w:left="76" w:firstLine="0"/>
      </w:pPr>
    </w:p>
    <w:p w14:paraId="3E10C0F4" w14:textId="7F8A73AA" w:rsidR="00922A8C" w:rsidRDefault="005F1DD6" w:rsidP="00922A8C">
      <w:pPr>
        <w:pStyle w:val="ListParagraph"/>
        <w:numPr>
          <w:ilvl w:val="0"/>
          <w:numId w:val="25"/>
        </w:numPr>
        <w:rPr>
          <w:sz w:val="21"/>
        </w:rPr>
      </w:pPr>
      <w:r w:rsidRPr="00922A8C">
        <w:rPr>
          <w:sz w:val="21"/>
        </w:rPr>
        <w:t>In the download location, run: ./petalinux-v2020.1-final-installer.run --dir</w:t>
      </w:r>
      <w:proofErr w:type="gramStart"/>
      <w:r w:rsidRPr="00922A8C">
        <w:rPr>
          <w:sz w:val="21"/>
        </w:rPr>
        <w:t xml:space="preserve"> ..</w:t>
      </w:r>
      <w:proofErr w:type="gramEnd"/>
      <w:r w:rsidRPr="00922A8C">
        <w:rPr>
          <w:sz w:val="21"/>
        </w:rPr>
        <w:t>/pkg/petalinux/pl2020-1</w:t>
      </w:r>
    </w:p>
    <w:p w14:paraId="7D843964" w14:textId="77777777" w:rsidR="00922A8C" w:rsidRPr="00922A8C" w:rsidRDefault="00922A8C" w:rsidP="00922A8C">
      <w:pPr>
        <w:pStyle w:val="ListParagraph"/>
        <w:ind w:left="76" w:firstLine="0"/>
        <w:rPr>
          <w:sz w:val="21"/>
        </w:rPr>
      </w:pPr>
    </w:p>
    <w:p w14:paraId="737FF664" w14:textId="12EC65F4" w:rsidR="00922A8C" w:rsidRDefault="005F1DD6" w:rsidP="00922A8C">
      <w:pPr>
        <w:pStyle w:val="ListParagraph"/>
        <w:numPr>
          <w:ilvl w:val="0"/>
          <w:numId w:val="25"/>
        </w:numPr>
      </w:pPr>
      <w:r>
        <w:t>Alter ~</w:t>
      </w:r>
      <w:proofErr w:type="gramStart"/>
      <w:r>
        <w:t>/.bashrc</w:t>
      </w:r>
      <w:proofErr w:type="gramEnd"/>
      <w:r>
        <w:t xml:space="preserve"> to append: </w:t>
      </w:r>
      <w:r w:rsidRPr="005F1DD6">
        <w:t>source ~/pkg/petalinux/pl2020-1/settings.sh</w:t>
      </w:r>
    </w:p>
    <w:p w14:paraId="13BDCD76" w14:textId="77777777" w:rsidR="00922A8C" w:rsidRPr="005F1DD6" w:rsidRDefault="00922A8C" w:rsidP="00922A8C">
      <w:pPr>
        <w:pStyle w:val="ListParagraph"/>
        <w:ind w:left="76" w:firstLine="0"/>
      </w:pPr>
    </w:p>
    <w:p w14:paraId="15011566" w14:textId="6E16D25D" w:rsidR="00D307C5" w:rsidRDefault="005F1DD6" w:rsidP="003C7EF2">
      <w:pPr>
        <w:pStyle w:val="ListParagraph"/>
        <w:numPr>
          <w:ilvl w:val="0"/>
          <w:numId w:val="25"/>
        </w:numPr>
      </w:pPr>
      <w:r>
        <w:t>Close your terminal and re-open it to see i</w:t>
      </w:r>
      <w:r w:rsidR="00922A8C">
        <w:t>f the tools have installed properly.</w:t>
      </w:r>
    </w:p>
    <w:p w14:paraId="687EE6B2" w14:textId="77777777" w:rsidR="00922A8C" w:rsidRDefault="00922A8C" w:rsidP="00922A8C">
      <w:pPr>
        <w:pStyle w:val="ListParagraph"/>
      </w:pPr>
    </w:p>
    <w:p w14:paraId="5EEB84B2" w14:textId="7D828CEE" w:rsidR="00922A8C" w:rsidRDefault="00922A8C" w:rsidP="005F534E">
      <w:pPr>
        <w:pStyle w:val="ListParagraph"/>
        <w:numPr>
          <w:ilvl w:val="0"/>
          <w:numId w:val="25"/>
        </w:numPr>
      </w:pPr>
      <w:r>
        <w:t xml:space="preserve">Run the following commands: </w:t>
      </w:r>
    </w:p>
    <w:p w14:paraId="7C912D2C" w14:textId="2DC6171E" w:rsidR="00922A8C" w:rsidRDefault="00922A8C" w:rsidP="00922A8C">
      <w:pPr>
        <w:pStyle w:val="ListParagraph"/>
        <w:numPr>
          <w:ilvl w:val="1"/>
          <w:numId w:val="25"/>
        </w:numPr>
      </w:pPr>
      <w:r>
        <w:t>mkdir ~/project</w:t>
      </w:r>
    </w:p>
    <w:p w14:paraId="2EA2E127" w14:textId="554CCA70" w:rsidR="00922A8C" w:rsidRDefault="00922A8C" w:rsidP="00922A8C">
      <w:pPr>
        <w:pStyle w:val="ListParagraph"/>
        <w:numPr>
          <w:ilvl w:val="1"/>
          <w:numId w:val="25"/>
        </w:numPr>
      </w:pPr>
      <w:r w:rsidRPr="00922A8C">
        <w:t>cd ~/project</w:t>
      </w:r>
    </w:p>
    <w:p w14:paraId="1536E195" w14:textId="26C80867" w:rsidR="00922A8C" w:rsidRDefault="00922A8C" w:rsidP="00922A8C">
      <w:pPr>
        <w:pStyle w:val="ListParagraph"/>
        <w:numPr>
          <w:ilvl w:val="1"/>
          <w:numId w:val="25"/>
        </w:numPr>
      </w:pPr>
      <w:r>
        <w:t>petalinux-create -t project -n nuprism --template zynqMP</w:t>
      </w:r>
    </w:p>
    <w:p w14:paraId="62F7159B" w14:textId="13A908A9" w:rsidR="00922A8C" w:rsidRDefault="00922A8C" w:rsidP="00922A8C">
      <w:pPr>
        <w:pStyle w:val="ListParagraph"/>
        <w:numPr>
          <w:ilvl w:val="1"/>
          <w:numId w:val="25"/>
        </w:numPr>
      </w:pPr>
      <w:r>
        <w:t>cd ~/project/nuprism</w:t>
      </w:r>
    </w:p>
    <w:p w14:paraId="56BDFF81" w14:textId="6F5FC7E3" w:rsidR="00922A8C" w:rsidRDefault="00922A8C" w:rsidP="00922A8C">
      <w:pPr>
        <w:pStyle w:val="ListParagraph"/>
        <w:numPr>
          <w:ilvl w:val="1"/>
          <w:numId w:val="25"/>
        </w:numPr>
      </w:pPr>
      <w:r w:rsidRPr="00922A8C">
        <w:t>petalinux-config --get-hw-description &lt;path-to-xsa</w:t>
      </w:r>
      <w:r>
        <w:t>-exported-from-vivado</w:t>
      </w:r>
      <w:r w:rsidRPr="00922A8C">
        <w:t>&gt;</w:t>
      </w:r>
    </w:p>
    <w:p w14:paraId="4884416E" w14:textId="138C83BC" w:rsidR="00922A8C" w:rsidRDefault="00922A8C" w:rsidP="00922A8C">
      <w:pPr>
        <w:pStyle w:val="ListParagraph"/>
        <w:numPr>
          <w:ilvl w:val="2"/>
          <w:numId w:val="25"/>
        </w:numPr>
      </w:pPr>
      <w:r>
        <w:t>Exit the menu that opens, to read more about this see the Petalinux 2020.1 guide</w:t>
      </w:r>
    </w:p>
    <w:p w14:paraId="28379DA0" w14:textId="10A68DC7" w:rsidR="00922A8C" w:rsidRDefault="00922A8C" w:rsidP="00922A8C">
      <w:pPr>
        <w:pStyle w:val="ListParagraph"/>
        <w:numPr>
          <w:ilvl w:val="1"/>
          <w:numId w:val="25"/>
        </w:numPr>
      </w:pPr>
      <w:r w:rsidRPr="00922A8C">
        <w:t>petalinux-build</w:t>
      </w:r>
    </w:p>
    <w:p w14:paraId="5F143086" w14:textId="553B9FA2" w:rsidR="00922A8C" w:rsidRDefault="00922A8C" w:rsidP="00922A8C">
      <w:pPr>
        <w:pStyle w:val="ListParagraph"/>
        <w:numPr>
          <w:ilvl w:val="2"/>
          <w:numId w:val="25"/>
        </w:numPr>
      </w:pPr>
      <w:r>
        <w:t>This should generate files inside ~/project/nuprism/images/linux/</w:t>
      </w:r>
    </w:p>
    <w:p w14:paraId="5AFA8819" w14:textId="4C34BD00" w:rsidR="00922A8C" w:rsidRDefault="00922A8C" w:rsidP="00922A8C">
      <w:pPr>
        <w:pStyle w:val="ListParagraph"/>
        <w:numPr>
          <w:ilvl w:val="1"/>
          <w:numId w:val="25"/>
        </w:numPr>
      </w:pPr>
      <w:r>
        <w:t>petalinux-package --boot --u-boot --fpga images/linux/system.bit --format BIN</w:t>
      </w:r>
    </w:p>
    <w:p w14:paraId="1E438098" w14:textId="77777777" w:rsidR="00922A8C" w:rsidRDefault="00922A8C" w:rsidP="00922A8C">
      <w:pPr>
        <w:pStyle w:val="ListParagraph"/>
        <w:ind w:left="796" w:firstLine="0"/>
      </w:pPr>
    </w:p>
    <w:p w14:paraId="0F7C421A" w14:textId="0F185CCB" w:rsidR="00922A8C" w:rsidRDefault="00922A8C" w:rsidP="00922A8C">
      <w:pPr>
        <w:pStyle w:val="ListParagraph"/>
        <w:numPr>
          <w:ilvl w:val="0"/>
          <w:numId w:val="25"/>
        </w:numPr>
      </w:pPr>
      <w:r>
        <w:t xml:space="preserve"> </w:t>
      </w:r>
      <w:r w:rsidR="00837314">
        <w:t>Copy BOOT.BIN, image.ub, and boot.scr to the root partition of your SD card</w:t>
      </w:r>
    </w:p>
    <w:p w14:paraId="34AC99D5" w14:textId="11EBF758" w:rsidR="00837314" w:rsidRDefault="00837314" w:rsidP="00837314">
      <w:pPr>
        <w:pStyle w:val="ListParagraph"/>
        <w:numPr>
          <w:ilvl w:val="1"/>
          <w:numId w:val="25"/>
        </w:numPr>
      </w:pPr>
      <w:r>
        <w:t xml:space="preserve">To format your SD card, complete the tutorial in Appendix H of the Petalinux 2020.1 user guide: </w:t>
      </w:r>
      <w:hyperlink r:id="rId13" w:history="1">
        <w:r>
          <w:rPr>
            <w:rStyle w:val="Hyperlink"/>
          </w:rPr>
          <w:t>https://www.xilinx.com/support/documentation/sw_manuals/xilinx2020_1/ug1144-petalinux-tools-reference-guide.pdf</w:t>
        </w:r>
      </w:hyperlink>
    </w:p>
    <w:p w14:paraId="736A3ADB" w14:textId="77777777" w:rsidR="00922A8C" w:rsidRDefault="00922A8C" w:rsidP="00922A8C">
      <w:pPr>
        <w:pStyle w:val="ListParagraph"/>
      </w:pPr>
    </w:p>
    <w:p w14:paraId="19A89509" w14:textId="08F49C34" w:rsidR="00922A8C" w:rsidRDefault="00922A8C" w:rsidP="003C7EF2">
      <w:pPr>
        <w:pStyle w:val="ListParagraph"/>
        <w:numPr>
          <w:ilvl w:val="0"/>
          <w:numId w:val="25"/>
        </w:numPr>
      </w:pPr>
      <w:r>
        <w:t xml:space="preserve"> </w:t>
      </w:r>
      <w:r w:rsidR="00837314">
        <w:t xml:space="preserve">Extract rootfs.tar.gz to the boot partition of you SD card </w:t>
      </w:r>
      <w:proofErr w:type="gramStart"/>
      <w:r w:rsidR="00977BA6">
        <w:t>using:</w:t>
      </w:r>
      <w:proofErr w:type="gramEnd"/>
      <w:r w:rsidR="00837314">
        <w:t xml:space="preserve"> tar xvf rootfs.tar.gz</w:t>
      </w:r>
    </w:p>
    <w:p w14:paraId="69A9A449" w14:textId="77777777" w:rsidR="00922A8C" w:rsidRDefault="00922A8C" w:rsidP="00922A8C">
      <w:pPr>
        <w:pStyle w:val="ListParagraph"/>
      </w:pPr>
    </w:p>
    <w:p w14:paraId="31860EFB" w14:textId="67E4A23E" w:rsidR="00DA1310" w:rsidRDefault="00261D58" w:rsidP="00DB0BEE">
      <w:pPr>
        <w:pStyle w:val="ListParagraph"/>
        <w:numPr>
          <w:ilvl w:val="0"/>
          <w:numId w:val="25"/>
        </w:numPr>
      </w:pPr>
      <w:r>
        <w:t xml:space="preserve">Place the SD card into the NuPRISM board, </w:t>
      </w:r>
      <w:proofErr w:type="gramStart"/>
      <w:r>
        <w:t>open up</w:t>
      </w:r>
      <w:proofErr w:type="gramEnd"/>
      <w:r>
        <w:t xml:space="preserve"> a serial connection, and power on the board</w:t>
      </w:r>
    </w:p>
    <w:p w14:paraId="62BD6A6E" w14:textId="64A6FD12" w:rsidR="006C0006" w:rsidRDefault="006C0006">
      <w:pPr>
        <w:pStyle w:val="Heading1"/>
      </w:pPr>
      <w:r>
        <w:t xml:space="preserve">MIDAS </w:t>
      </w:r>
      <w:r w:rsidR="001D3C2C">
        <w:t xml:space="preserve">Host </w:t>
      </w:r>
      <w:r>
        <w:t>Setup</w:t>
      </w:r>
    </w:p>
    <w:p w14:paraId="5891E7F1" w14:textId="6F7746B3" w:rsidR="00566C71" w:rsidRDefault="00566C71" w:rsidP="00566C71">
      <w:pPr>
        <w:pStyle w:val="ListParagraph"/>
        <w:numPr>
          <w:ilvl w:val="0"/>
          <w:numId w:val="26"/>
        </w:numPr>
      </w:pPr>
      <w:r>
        <w:t>Alter ~</w:t>
      </w:r>
      <w:proofErr w:type="gramStart"/>
      <w:r>
        <w:t>/.bashrc</w:t>
      </w:r>
      <w:proofErr w:type="gramEnd"/>
      <w:r>
        <w:t xml:space="preserve"> to append: </w:t>
      </w:r>
    </w:p>
    <w:p w14:paraId="4DE4B74B" w14:textId="77777777" w:rsidR="00566C71" w:rsidRDefault="00566C71" w:rsidP="00566C71">
      <w:pPr>
        <w:pStyle w:val="ListParagraph"/>
        <w:ind w:left="76" w:firstLine="208"/>
      </w:pPr>
      <w:r>
        <w:t>export GIT_EDITOR="emacs -nw"</w:t>
      </w:r>
    </w:p>
    <w:p w14:paraId="5A58A710" w14:textId="77777777" w:rsidR="00566C71" w:rsidRDefault="00566C71" w:rsidP="00566C71">
      <w:pPr>
        <w:pStyle w:val="ListParagraph"/>
        <w:ind w:left="76" w:firstLine="208"/>
      </w:pPr>
      <w:r>
        <w:t>export MIDASSYS=$HOME/packages/midas</w:t>
      </w:r>
    </w:p>
    <w:p w14:paraId="160E0375" w14:textId="77777777" w:rsidR="00566C71" w:rsidRDefault="00566C71" w:rsidP="00566C71">
      <w:pPr>
        <w:pStyle w:val="ListParagraph"/>
        <w:ind w:left="76" w:firstLine="208"/>
      </w:pPr>
      <w:r>
        <w:t>export MIDAS_EXPTAB=$HOME/online/exptab</w:t>
      </w:r>
    </w:p>
    <w:p w14:paraId="32A74F89" w14:textId="77777777" w:rsidR="00566C71" w:rsidRDefault="00566C71" w:rsidP="00566C71">
      <w:pPr>
        <w:pStyle w:val="ListParagraph"/>
        <w:ind w:left="76" w:firstLine="208"/>
      </w:pPr>
      <w:r>
        <w:t>export MIDAS_EXPT_NAME=e777</w:t>
      </w:r>
    </w:p>
    <w:p w14:paraId="4DE045F3" w14:textId="57A2FECE" w:rsidR="00566C71" w:rsidRDefault="00566C71" w:rsidP="00566C71">
      <w:pPr>
        <w:pStyle w:val="ListParagraph"/>
        <w:ind w:left="76" w:firstLine="208"/>
      </w:pPr>
      <w:r>
        <w:t>export PATH=$</w:t>
      </w:r>
      <w:proofErr w:type="gramStart"/>
      <w:r>
        <w:t>PATH:$</w:t>
      </w:r>
      <w:proofErr w:type="gramEnd"/>
      <w:r>
        <w:t>MIDASSYS/bin</w:t>
      </w:r>
    </w:p>
    <w:p w14:paraId="040166D8" w14:textId="3C902051" w:rsidR="00566C71" w:rsidRDefault="00566C71" w:rsidP="00566C71">
      <w:pPr>
        <w:pStyle w:val="ListParagraph"/>
        <w:numPr>
          <w:ilvl w:val="0"/>
          <w:numId w:val="26"/>
        </w:numPr>
      </w:pPr>
      <w:r>
        <w:t>Run</w:t>
      </w:r>
    </w:p>
    <w:p w14:paraId="1F617DE1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mkdir $HOME/packages</w:t>
      </w:r>
    </w:p>
    <w:p w14:paraId="7A26E6F1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$HOME/packages</w:t>
      </w:r>
    </w:p>
    <w:p w14:paraId="22CD6955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git clone https://bitbucket.org/tmidas/midas --recursive</w:t>
      </w:r>
      <w:r w:rsidRPr="00566C71">
        <w:t xml:space="preserve"> </w:t>
      </w:r>
    </w:p>
    <w:p w14:paraId="32E03ACC" w14:textId="23843AB8" w:rsidR="00566C71" w:rsidRDefault="00566C71" w:rsidP="00566C71">
      <w:pPr>
        <w:pStyle w:val="ListParagraph"/>
        <w:numPr>
          <w:ilvl w:val="1"/>
          <w:numId w:val="26"/>
        </w:numPr>
      </w:pPr>
      <w:r>
        <w:t>cd midas</w:t>
      </w:r>
    </w:p>
    <w:p w14:paraId="5F3C7089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mkdir build</w:t>
      </w:r>
    </w:p>
    <w:p w14:paraId="2CB61C1A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build</w:t>
      </w:r>
    </w:p>
    <w:p w14:paraId="6160CD3D" w14:textId="6EBC44AE" w:rsidR="00566C71" w:rsidRDefault="00566C71" w:rsidP="00566C71">
      <w:pPr>
        <w:pStyle w:val="ListParagraph"/>
        <w:numPr>
          <w:ilvl w:val="1"/>
          <w:numId w:val="26"/>
        </w:numPr>
      </w:pPr>
      <w:r>
        <w:t>sudo cmake</w:t>
      </w:r>
      <w:proofErr w:type="gramStart"/>
      <w:r>
        <w:t xml:space="preserve"> ..</w:t>
      </w:r>
      <w:proofErr w:type="gramEnd"/>
      <w:r>
        <w:t>/</w:t>
      </w:r>
    </w:p>
    <w:p w14:paraId="3778CFFC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make install</w:t>
      </w:r>
    </w:p>
    <w:p w14:paraId="2E63A628" w14:textId="30CFB7E3" w:rsidR="00566C71" w:rsidRDefault="00566C71" w:rsidP="00566C71">
      <w:pPr>
        <w:pStyle w:val="ListParagraph"/>
        <w:numPr>
          <w:ilvl w:val="1"/>
          <w:numId w:val="26"/>
        </w:numPr>
      </w:pPr>
      <w:r>
        <w:t>cd $HOME/packages</w:t>
      </w:r>
    </w:p>
    <w:p w14:paraId="3FEA1330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git clone https://bitbucket.org/tmidas/rootana</w:t>
      </w:r>
    </w:p>
    <w:p w14:paraId="11EEFD4B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rootana</w:t>
      </w:r>
    </w:p>
    <w:p w14:paraId="1877EC75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git checkout tags/rootana-2020-03-a</w:t>
      </w:r>
    </w:p>
    <w:p w14:paraId="00348EBC" w14:textId="0EB40942" w:rsidR="00566C71" w:rsidRDefault="00566C71" w:rsidP="00566C71">
      <w:pPr>
        <w:pStyle w:val="ListParagraph"/>
        <w:numPr>
          <w:ilvl w:val="1"/>
          <w:numId w:val="26"/>
        </w:numPr>
      </w:pPr>
      <w:r>
        <w:t>make</w:t>
      </w:r>
    </w:p>
    <w:p w14:paraId="10C93EF7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cd $HOME/packages</w:t>
      </w:r>
    </w:p>
    <w:p w14:paraId="2BD3DD34" w14:textId="735EB9FD" w:rsidR="00566C71" w:rsidRDefault="00566C71" w:rsidP="00566C71">
      <w:pPr>
        <w:pStyle w:val="ListParagraph"/>
        <w:numPr>
          <w:ilvl w:val="1"/>
          <w:numId w:val="26"/>
        </w:numPr>
      </w:pPr>
      <w:r>
        <w:t xml:space="preserve">git clone </w:t>
      </w:r>
      <w:hyperlink r:id="rId14" w:history="1">
        <w:r w:rsidRPr="00821B33">
          <w:rPr>
            <w:rStyle w:val="Hyperlink"/>
          </w:rPr>
          <w:t>https://github.com/linev/jsroot.git</w:t>
        </w:r>
      </w:hyperlink>
    </w:p>
    <w:p w14:paraId="55E5D431" w14:textId="77777777" w:rsidR="00566C71" w:rsidRDefault="00566C71" w:rsidP="00566C71">
      <w:pPr>
        <w:pStyle w:val="ListParagraph"/>
        <w:numPr>
          <w:ilvl w:val="1"/>
          <w:numId w:val="26"/>
        </w:numPr>
      </w:pPr>
      <w:r>
        <w:t>mkdir $HOME/online</w:t>
      </w:r>
    </w:p>
    <w:p w14:paraId="5C27025A" w14:textId="3E56681E" w:rsidR="00566C71" w:rsidRDefault="00566C71" w:rsidP="00566C71">
      <w:pPr>
        <w:pStyle w:val="ListParagraph"/>
        <w:numPr>
          <w:ilvl w:val="1"/>
          <w:numId w:val="26"/>
        </w:numPr>
      </w:pPr>
      <w:r>
        <w:t>cd $HOME/online</w:t>
      </w:r>
    </w:p>
    <w:p w14:paraId="13E51F3E" w14:textId="77777777" w:rsidR="00566C71" w:rsidRDefault="00566C71" w:rsidP="00566C71">
      <w:pPr>
        <w:pStyle w:val="ListParagraph"/>
        <w:ind w:left="796" w:firstLine="0"/>
      </w:pPr>
    </w:p>
    <w:p w14:paraId="395C5F68" w14:textId="77777777" w:rsidR="00566C71" w:rsidRDefault="00566C71" w:rsidP="00566C71">
      <w:pPr>
        <w:pStyle w:val="ListParagraph"/>
        <w:numPr>
          <w:ilvl w:val="0"/>
          <w:numId w:val="26"/>
        </w:numPr>
      </w:pPr>
      <w:r>
        <w:t>Alter ~</w:t>
      </w:r>
      <w:proofErr w:type="gramStart"/>
      <w:r>
        <w:t>/.bashrc</w:t>
      </w:r>
      <w:proofErr w:type="gramEnd"/>
      <w:r>
        <w:t xml:space="preserve"> to append: </w:t>
      </w:r>
    </w:p>
    <w:p w14:paraId="0E180B0A" w14:textId="4E61E68A" w:rsidR="00566C71" w:rsidRDefault="00566C71" w:rsidP="00566C71">
      <w:pPr>
        <w:pStyle w:val="ListParagraph"/>
        <w:ind w:left="76" w:firstLine="208"/>
      </w:pPr>
      <w:r w:rsidRPr="00566C71">
        <w:lastRenderedPageBreak/>
        <w:t>ROOTANASYS=$HOME/packages/rootana</w:t>
      </w:r>
    </w:p>
    <w:p w14:paraId="73237B4D" w14:textId="4B6C358E" w:rsidR="00566C71" w:rsidRDefault="00566C71" w:rsidP="00566C71">
      <w:pPr>
        <w:pStyle w:val="ListParagraph"/>
        <w:ind w:left="76" w:firstLine="208"/>
      </w:pPr>
      <w:r>
        <w:t>JSROOTSYS=$HOME/packages/jsroot</w:t>
      </w:r>
    </w:p>
    <w:p w14:paraId="76731E3F" w14:textId="3E5EF86A" w:rsidR="00566C71" w:rsidRDefault="00566C71" w:rsidP="00566C71">
      <w:pPr>
        <w:pStyle w:val="ListParagraph"/>
        <w:numPr>
          <w:ilvl w:val="0"/>
          <w:numId w:val="26"/>
        </w:numPr>
      </w:pPr>
      <w:r>
        <w:t>Create a file in ~/online/</w:t>
      </w:r>
      <w:r w:rsidR="003A7B26">
        <w:t xml:space="preserve"> called exptab with the following contents</w:t>
      </w:r>
    </w:p>
    <w:p w14:paraId="5DFAAACE" w14:textId="698C3B7E" w:rsidR="003A7B26" w:rsidRDefault="003A7B26" w:rsidP="0083339D">
      <w:pPr>
        <w:pStyle w:val="ListParagraph"/>
        <w:numPr>
          <w:ilvl w:val="1"/>
          <w:numId w:val="26"/>
        </w:numPr>
      </w:pPr>
      <w:r w:rsidRPr="003A7B26">
        <w:t>e777 /home/</w:t>
      </w:r>
      <w:r>
        <w:t>&lt;account&gt;</w:t>
      </w:r>
      <w:r w:rsidRPr="003A7B26">
        <w:t xml:space="preserve">/online </w:t>
      </w:r>
      <w:r w:rsidR="00FF4F0A">
        <w:t>&lt;account&gt;</w:t>
      </w:r>
    </w:p>
    <w:p w14:paraId="43D340CB" w14:textId="7BF9965C" w:rsidR="0083339D" w:rsidRDefault="0083339D" w:rsidP="0083339D">
      <w:pPr>
        <w:pStyle w:val="ListParagraph"/>
        <w:numPr>
          <w:ilvl w:val="0"/>
          <w:numId w:val="26"/>
        </w:numPr>
      </w:pPr>
      <w:r>
        <w:t>Run the following 3 programs:</w:t>
      </w:r>
    </w:p>
    <w:p w14:paraId="26C2DC06" w14:textId="77777777" w:rsidR="0083339D" w:rsidRDefault="0083339D" w:rsidP="0083339D">
      <w:pPr>
        <w:pStyle w:val="ListParagraph"/>
        <w:numPr>
          <w:ilvl w:val="1"/>
          <w:numId w:val="26"/>
        </w:numPr>
      </w:pPr>
      <w:r>
        <w:t>odbedit</w:t>
      </w:r>
    </w:p>
    <w:p w14:paraId="1C7FAB46" w14:textId="77777777" w:rsidR="0083339D" w:rsidRDefault="0083339D" w:rsidP="0083339D">
      <w:pPr>
        <w:pStyle w:val="ListParagraph"/>
        <w:numPr>
          <w:ilvl w:val="1"/>
          <w:numId w:val="26"/>
        </w:numPr>
      </w:pPr>
      <w:r>
        <w:t>mhttpd</w:t>
      </w:r>
    </w:p>
    <w:p w14:paraId="310A38CA" w14:textId="1A0D2AE5" w:rsidR="0083339D" w:rsidRDefault="0083339D" w:rsidP="0083339D">
      <w:pPr>
        <w:pStyle w:val="ListParagraph"/>
        <w:numPr>
          <w:ilvl w:val="1"/>
          <w:numId w:val="26"/>
        </w:numPr>
      </w:pPr>
      <w:r>
        <w:t>mlogger</w:t>
      </w:r>
    </w:p>
    <w:p w14:paraId="06335DAD" w14:textId="0A9EAD65" w:rsidR="0083339D" w:rsidRDefault="0083339D" w:rsidP="0083339D">
      <w:pPr>
        <w:pStyle w:val="ListParagraph"/>
        <w:numPr>
          <w:ilvl w:val="0"/>
          <w:numId w:val="26"/>
        </w:numPr>
      </w:pPr>
      <w:r>
        <w:t xml:space="preserve">You should now be able to open up a browser and navigate to </w:t>
      </w:r>
      <w:hyperlink r:id="rId15" w:history="1">
        <w:r w:rsidRPr="00821B33">
          <w:rPr>
            <w:rStyle w:val="Hyperlink"/>
          </w:rPr>
          <w:t>http://localhost:8080</w:t>
        </w:r>
      </w:hyperlink>
      <w:r>
        <w:t xml:space="preserve"> (or whichever port number is provided by mhttpd</w:t>
      </w:r>
      <w:r w:rsidR="00EC597C">
        <w:t>) and access the MIDAS frontend panel</w:t>
      </w:r>
      <w:r w:rsidR="0077135D">
        <w:t>.</w:t>
      </w:r>
    </w:p>
    <w:p w14:paraId="665C3B86" w14:textId="1ACD577A" w:rsidR="006C0006" w:rsidRDefault="0083339D">
      <w:pPr>
        <w:pStyle w:val="Heading1"/>
      </w:pPr>
      <w:r>
        <w:t xml:space="preserve">Adding MIDAS to Petalinux and </w:t>
      </w:r>
      <w:r w:rsidR="006C0006">
        <w:t>Running the MIDAS Demo</w:t>
      </w:r>
    </w:p>
    <w:p w14:paraId="5D450F96" w14:textId="0643F3A6" w:rsidR="008F6901" w:rsidRDefault="008F6901" w:rsidP="008F6901">
      <w:pPr>
        <w:pStyle w:val="ListParagraph"/>
        <w:numPr>
          <w:ilvl w:val="0"/>
          <w:numId w:val="27"/>
        </w:numPr>
      </w:pPr>
      <w:r>
        <w:t>In the Petalinux project run:</w:t>
      </w:r>
    </w:p>
    <w:p w14:paraId="3D73D771" w14:textId="77777777" w:rsidR="008F6901" w:rsidRDefault="008F6901" w:rsidP="008F6901">
      <w:pPr>
        <w:pStyle w:val="ListParagraph"/>
        <w:numPr>
          <w:ilvl w:val="1"/>
          <w:numId w:val="27"/>
        </w:numPr>
      </w:pPr>
      <w:r>
        <w:t>petalinux-create -t apps --template c++ --name midas --enable</w:t>
      </w:r>
    </w:p>
    <w:p w14:paraId="6F1BF40C" w14:textId="3BA6F57A" w:rsidR="008F6901" w:rsidRDefault="008F6901" w:rsidP="008F6901">
      <w:pPr>
        <w:pStyle w:val="ListParagraph"/>
        <w:numPr>
          <w:ilvl w:val="1"/>
          <w:numId w:val="27"/>
        </w:numPr>
      </w:pPr>
      <w:r>
        <w:t>petalinux-create -t apps --template c++ --name mfe –enable</w:t>
      </w:r>
    </w:p>
    <w:p w14:paraId="0F241E38" w14:textId="05FD7B56" w:rsidR="008F6901" w:rsidRPr="008F6901" w:rsidRDefault="008F6901" w:rsidP="008F6901">
      <w:pPr>
        <w:pStyle w:val="ListParagraph"/>
        <w:numPr>
          <w:ilvl w:val="0"/>
          <w:numId w:val="27"/>
        </w:numPr>
      </w:pPr>
      <w:r>
        <w:t xml:space="preserve">Copy the contents of the ds_midas folder into the relative projects generated in </w:t>
      </w:r>
      <w:r>
        <w:rPr>
          <w:rFonts w:cs="Arial"/>
          <w:color w:val="000000"/>
          <w:shd w:val="clear" w:color="auto" w:fill="FFFFFF"/>
        </w:rPr>
        <w:t>project-spec/meta-user/recipe-apps/</w:t>
      </w:r>
    </w:p>
    <w:p w14:paraId="656B2B89" w14:textId="77777777" w:rsidR="008F6901" w:rsidRPr="008F6901" w:rsidRDefault="008F6901" w:rsidP="008F6901">
      <w:pPr>
        <w:pStyle w:val="ListParagraph"/>
        <w:numPr>
          <w:ilvl w:val="0"/>
          <w:numId w:val="27"/>
        </w:num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Run:</w:t>
      </w:r>
    </w:p>
    <w:p w14:paraId="5B722420" w14:textId="77777777" w:rsidR="008F6901" w:rsidRPr="008F6901" w:rsidRDefault="008F6901" w:rsidP="008F6901">
      <w:pPr>
        <w:pStyle w:val="ListParagraph"/>
        <w:numPr>
          <w:ilvl w:val="1"/>
          <w:numId w:val="27"/>
        </w:numPr>
        <w:rPr>
          <w:rFonts w:cs="Arial"/>
          <w:color w:val="000000"/>
          <w:shd w:val="clear" w:color="auto" w:fill="FFFFFF"/>
        </w:rPr>
      </w:pPr>
      <w:r w:rsidRPr="008F6901">
        <w:rPr>
          <w:rFonts w:cs="Arial"/>
          <w:color w:val="000000"/>
          <w:shd w:val="clear" w:color="auto" w:fill="FFFFFF"/>
        </w:rPr>
        <w:t>petalinux-build -c midas</w:t>
      </w:r>
    </w:p>
    <w:p w14:paraId="5DDADE51" w14:textId="6CEAAC0A" w:rsidR="008F6901" w:rsidRPr="008F6901" w:rsidRDefault="008F6901" w:rsidP="008F6901">
      <w:pPr>
        <w:pStyle w:val="ListParagraph"/>
        <w:numPr>
          <w:ilvl w:val="1"/>
          <w:numId w:val="27"/>
        </w:numPr>
      </w:pPr>
      <w:r w:rsidRPr="008F6901">
        <w:rPr>
          <w:rFonts w:cs="Arial"/>
          <w:color w:val="000000"/>
          <w:shd w:val="clear" w:color="auto" w:fill="FFFFFF"/>
        </w:rPr>
        <w:t>petalinux-build -c mf</w:t>
      </w:r>
      <w:r>
        <w:rPr>
          <w:rFonts w:cs="Arial"/>
          <w:color w:val="000000"/>
          <w:shd w:val="clear" w:color="auto" w:fill="FFFFFF"/>
        </w:rPr>
        <w:t>e</w:t>
      </w:r>
    </w:p>
    <w:p w14:paraId="01D6E12A" w14:textId="0907438D" w:rsidR="008F6901" w:rsidRPr="008E5C09" w:rsidRDefault="008F6901" w:rsidP="008F6901">
      <w:pPr>
        <w:pStyle w:val="ListParagraph"/>
        <w:numPr>
          <w:ilvl w:val="0"/>
          <w:numId w:val="27"/>
        </w:numPr>
      </w:pPr>
      <w:r>
        <w:rPr>
          <w:rFonts w:cs="Arial"/>
          <w:color w:val="000000"/>
          <w:shd w:val="clear" w:color="auto" w:fill="FFFFFF"/>
        </w:rPr>
        <w:t>Build the Petalinux project and copy the files over to your SD card as described in the Petalinux setup section (steps 10</w:t>
      </w:r>
      <w:proofErr w:type="gramStart"/>
      <w:r>
        <w:rPr>
          <w:rFonts w:cs="Arial"/>
          <w:color w:val="000000"/>
          <w:shd w:val="clear" w:color="auto" w:fill="FFFFFF"/>
        </w:rPr>
        <w:t>f,g</w:t>
      </w:r>
      <w:proofErr w:type="gramEnd"/>
      <w:r>
        <w:rPr>
          <w:rFonts w:cs="Arial"/>
          <w:color w:val="000000"/>
          <w:shd w:val="clear" w:color="auto" w:fill="FFFFFF"/>
        </w:rPr>
        <w:t xml:space="preserve"> – 12)</w:t>
      </w:r>
    </w:p>
    <w:p w14:paraId="106A1737" w14:textId="14CBECB8" w:rsidR="008E5C09" w:rsidRDefault="008E5C09" w:rsidP="008E5C09">
      <w:pPr>
        <w:pStyle w:val="ListParagraph"/>
        <w:numPr>
          <w:ilvl w:val="0"/>
          <w:numId w:val="27"/>
        </w:numPr>
      </w:pPr>
      <w:r>
        <w:rPr>
          <w:rFonts w:cs="Arial"/>
          <w:color w:val="000000"/>
          <w:shd w:val="clear" w:color="auto" w:fill="FFFFFF"/>
        </w:rPr>
        <w:t xml:space="preserve">On you host run </w:t>
      </w:r>
    </w:p>
    <w:p w14:paraId="51096003" w14:textId="77777777" w:rsidR="008E5C09" w:rsidRDefault="008E5C09" w:rsidP="008E5C09">
      <w:pPr>
        <w:pStyle w:val="ListParagraph"/>
        <w:numPr>
          <w:ilvl w:val="1"/>
          <w:numId w:val="27"/>
        </w:numPr>
      </w:pPr>
      <w:r>
        <w:t>odbedit</w:t>
      </w:r>
    </w:p>
    <w:p w14:paraId="6FB5346B" w14:textId="77777777" w:rsidR="008E5C09" w:rsidRDefault="008E5C09" w:rsidP="008E5C09">
      <w:pPr>
        <w:pStyle w:val="ListParagraph"/>
        <w:numPr>
          <w:ilvl w:val="1"/>
          <w:numId w:val="27"/>
        </w:numPr>
      </w:pPr>
      <w:r>
        <w:t>mhttpd</w:t>
      </w:r>
    </w:p>
    <w:p w14:paraId="15A8EB34" w14:textId="77777777" w:rsidR="008E5C09" w:rsidRDefault="008E5C09" w:rsidP="008E5C09">
      <w:pPr>
        <w:pStyle w:val="ListParagraph"/>
        <w:numPr>
          <w:ilvl w:val="1"/>
          <w:numId w:val="27"/>
        </w:numPr>
      </w:pPr>
      <w:r>
        <w:t>mlogger</w:t>
      </w:r>
    </w:p>
    <w:p w14:paraId="7BD4F275" w14:textId="6E44FFEB" w:rsidR="008E5C09" w:rsidRDefault="008E5C09" w:rsidP="008E5C09">
      <w:pPr>
        <w:pStyle w:val="ListParagraph"/>
        <w:numPr>
          <w:ilvl w:val="1"/>
          <w:numId w:val="27"/>
        </w:numPr>
      </w:pPr>
      <w:r>
        <w:t>mserver</w:t>
      </w:r>
    </w:p>
    <w:p w14:paraId="69FD3C64" w14:textId="1D92D5F8" w:rsidR="008E5C09" w:rsidRDefault="008E5C09" w:rsidP="008E5C09">
      <w:pPr>
        <w:pStyle w:val="ListParagraph"/>
        <w:numPr>
          <w:ilvl w:val="0"/>
          <w:numId w:val="27"/>
        </w:numPr>
      </w:pPr>
      <w:r>
        <w:t xml:space="preserve">Once the firmware has booted, run (on the mainboard): </w:t>
      </w:r>
    </w:p>
    <w:p w14:paraId="6D3E7606" w14:textId="6CD5CE2A" w:rsidR="008E5C09" w:rsidRDefault="008E5C09" w:rsidP="008E5C09">
      <w:pPr>
        <w:pStyle w:val="ListParagraph"/>
        <w:numPr>
          <w:ilvl w:val="1"/>
          <w:numId w:val="27"/>
        </w:numPr>
      </w:pPr>
      <w:r>
        <w:t>mfe -h &lt;host-ip-address&gt;:&lt;mserver-address&gt; -e e777</w:t>
      </w:r>
    </w:p>
    <w:p w14:paraId="4AA23F5D" w14:textId="0EC0FF17" w:rsidR="00B70404" w:rsidRDefault="008E5C09" w:rsidP="00B70404">
      <w:pPr>
        <w:pStyle w:val="ListParagraph"/>
        <w:numPr>
          <w:ilvl w:val="2"/>
          <w:numId w:val="27"/>
        </w:numPr>
      </w:pPr>
      <w:r>
        <w:t>example: mfe -h 192.168.1.80:1175 -e e777</w:t>
      </w:r>
    </w:p>
    <w:p w14:paraId="1D06BD12" w14:textId="3D042230" w:rsidR="00B70404" w:rsidRDefault="00B70404" w:rsidP="00B70404">
      <w:pPr>
        <w:pStyle w:val="ListParagraph"/>
        <w:numPr>
          <w:ilvl w:val="2"/>
          <w:numId w:val="27"/>
        </w:numPr>
      </w:pPr>
      <w:r>
        <w:t>you may need to add the mainboards ip address to a list of trusted ip addresses in the MIDAS control panel</w:t>
      </w:r>
    </w:p>
    <w:p w14:paraId="62A06BDE" w14:textId="13798866" w:rsidR="001227BB" w:rsidRPr="004C6E90" w:rsidRDefault="001227BB" w:rsidP="001227BB">
      <w:pPr>
        <w:pStyle w:val="ListParagraph"/>
        <w:numPr>
          <w:ilvl w:val="0"/>
          <w:numId w:val="27"/>
        </w:numPr>
      </w:pPr>
      <w:r>
        <w:rPr>
          <w:rFonts w:cs="Arial"/>
          <w:color w:val="252525"/>
          <w:sz w:val="21"/>
          <w:shd w:val="clear" w:color="auto" w:fill="FFFFFF"/>
        </w:rPr>
        <w:t>Start a run by pressing the Start button on th</w:t>
      </w:r>
      <w:r>
        <w:rPr>
          <w:rFonts w:cs="Arial"/>
          <w:color w:val="252525"/>
          <w:sz w:val="21"/>
          <w:shd w:val="clear" w:color="auto" w:fill="FFFFFF"/>
        </w:rPr>
        <w:t>e frontend panel start page</w:t>
      </w:r>
    </w:p>
    <w:p w14:paraId="7730F8FE" w14:textId="5809B7FC" w:rsidR="004C6E90" w:rsidRPr="008F6901" w:rsidRDefault="004C6E90" w:rsidP="001227BB">
      <w:pPr>
        <w:pStyle w:val="ListParagraph"/>
        <w:numPr>
          <w:ilvl w:val="0"/>
          <w:numId w:val="27"/>
        </w:numPr>
      </w:pPr>
      <w:r>
        <w:rPr>
          <w:rFonts w:cs="Arial"/>
          <w:color w:val="252525"/>
          <w:sz w:val="21"/>
          <w:shd w:val="clear" w:color="auto" w:fill="FFFFFF"/>
        </w:rPr>
        <w:t xml:space="preserve">Stop the run and check </w:t>
      </w:r>
      <w:r w:rsidR="00687F18">
        <w:rPr>
          <w:rFonts w:cs="Arial"/>
          <w:color w:val="252525"/>
          <w:sz w:val="21"/>
          <w:shd w:val="clear" w:color="auto" w:fill="FFFFFF"/>
        </w:rPr>
        <w:t>to see that data has been acquired</w:t>
      </w:r>
    </w:p>
    <w:sectPr w:rsidR="004C6E90" w:rsidRPr="008F6901" w:rsidSect="00E9302B">
      <w:pgSz w:w="12240" w:h="15840"/>
      <w:pgMar w:top="1955" w:right="1440" w:bottom="1796" w:left="1440" w:header="482" w:footer="10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700D1" w14:textId="77777777" w:rsidR="000F0DDE" w:rsidRDefault="000F0DDE" w:rsidP="00453970">
      <w:pPr>
        <w:spacing w:after="0" w:line="240" w:lineRule="auto"/>
      </w:pPr>
      <w:r>
        <w:separator/>
      </w:r>
    </w:p>
  </w:endnote>
  <w:endnote w:type="continuationSeparator" w:id="0">
    <w:p w14:paraId="7357970B" w14:textId="77777777" w:rsidR="000F0DDE" w:rsidRDefault="000F0DDE" w:rsidP="0045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5704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6E630" w14:textId="7E50001E" w:rsidR="00E52434" w:rsidRDefault="00E524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62A38" w14:textId="7096869B" w:rsidR="00453970" w:rsidRDefault="00453970" w:rsidP="00172B5F">
    <w:pPr>
      <w:pStyle w:val="Footer"/>
      <w:tabs>
        <w:tab w:val="clear" w:pos="9360"/>
        <w:tab w:val="left" w:pos="1967"/>
        <w:tab w:val="right" w:pos="10348"/>
      </w:tabs>
      <w:ind w:right="-98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6225A" w14:textId="77777777" w:rsidR="000F0DDE" w:rsidRDefault="000F0DDE" w:rsidP="00453970">
      <w:pPr>
        <w:spacing w:after="0" w:line="240" w:lineRule="auto"/>
      </w:pPr>
      <w:r>
        <w:separator/>
      </w:r>
    </w:p>
  </w:footnote>
  <w:footnote w:type="continuationSeparator" w:id="0">
    <w:p w14:paraId="45E6C2B7" w14:textId="77777777" w:rsidR="000F0DDE" w:rsidRDefault="000F0DDE" w:rsidP="00453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83C77" w14:textId="4FB86D9B" w:rsidR="00453970" w:rsidRDefault="00F970E9" w:rsidP="00453970">
    <w:pPr>
      <w:pStyle w:val="Header"/>
      <w:ind w:left="-993"/>
    </w:pPr>
    <w:r>
      <w:t>`</w:t>
    </w:r>
    <w:r w:rsidR="00453970">
      <w:rPr>
        <w:noProof/>
      </w:rPr>
      <w:drawing>
        <wp:inline distT="0" distB="0" distL="0" distR="0" wp14:anchorId="0E087BA7" wp14:editId="767C6D09">
          <wp:extent cx="1783641" cy="32261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IUMF_Logo_Blue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375" cy="393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7DA"/>
    <w:multiLevelType w:val="hybridMultilevel"/>
    <w:tmpl w:val="BC5491CE"/>
    <w:lvl w:ilvl="0" w:tplc="3EDAB0D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3F59AE"/>
    <w:multiLevelType w:val="hybridMultilevel"/>
    <w:tmpl w:val="50B6B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4503"/>
    <w:multiLevelType w:val="hybridMultilevel"/>
    <w:tmpl w:val="65A87284"/>
    <w:lvl w:ilvl="0" w:tplc="3572D18C"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A01F7E"/>
    <w:multiLevelType w:val="hybridMultilevel"/>
    <w:tmpl w:val="CA580936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10B10FF3"/>
    <w:multiLevelType w:val="hybridMultilevel"/>
    <w:tmpl w:val="1C3A2092"/>
    <w:lvl w:ilvl="0" w:tplc="C076EBF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38" w:hanging="360"/>
      </w:pPr>
    </w:lvl>
    <w:lvl w:ilvl="2" w:tplc="1009001B" w:tentative="1">
      <w:start w:val="1"/>
      <w:numFmt w:val="lowerRoman"/>
      <w:lvlText w:val="%3."/>
      <w:lvlJc w:val="right"/>
      <w:pPr>
        <w:ind w:left="1658" w:hanging="180"/>
      </w:pPr>
    </w:lvl>
    <w:lvl w:ilvl="3" w:tplc="1009000F" w:tentative="1">
      <w:start w:val="1"/>
      <w:numFmt w:val="decimal"/>
      <w:lvlText w:val="%4."/>
      <w:lvlJc w:val="left"/>
      <w:pPr>
        <w:ind w:left="2378" w:hanging="360"/>
      </w:pPr>
    </w:lvl>
    <w:lvl w:ilvl="4" w:tplc="10090019" w:tentative="1">
      <w:start w:val="1"/>
      <w:numFmt w:val="lowerLetter"/>
      <w:lvlText w:val="%5."/>
      <w:lvlJc w:val="left"/>
      <w:pPr>
        <w:ind w:left="3098" w:hanging="360"/>
      </w:pPr>
    </w:lvl>
    <w:lvl w:ilvl="5" w:tplc="1009001B" w:tentative="1">
      <w:start w:val="1"/>
      <w:numFmt w:val="lowerRoman"/>
      <w:lvlText w:val="%6."/>
      <w:lvlJc w:val="right"/>
      <w:pPr>
        <w:ind w:left="3818" w:hanging="180"/>
      </w:pPr>
    </w:lvl>
    <w:lvl w:ilvl="6" w:tplc="1009000F" w:tentative="1">
      <w:start w:val="1"/>
      <w:numFmt w:val="decimal"/>
      <w:lvlText w:val="%7."/>
      <w:lvlJc w:val="left"/>
      <w:pPr>
        <w:ind w:left="4538" w:hanging="360"/>
      </w:pPr>
    </w:lvl>
    <w:lvl w:ilvl="7" w:tplc="10090019" w:tentative="1">
      <w:start w:val="1"/>
      <w:numFmt w:val="lowerLetter"/>
      <w:lvlText w:val="%8."/>
      <w:lvlJc w:val="left"/>
      <w:pPr>
        <w:ind w:left="5258" w:hanging="360"/>
      </w:pPr>
    </w:lvl>
    <w:lvl w:ilvl="8" w:tplc="1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AE16EF6"/>
    <w:multiLevelType w:val="hybridMultilevel"/>
    <w:tmpl w:val="4656ACC4"/>
    <w:lvl w:ilvl="0" w:tplc="4170AFFE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1F455DD3"/>
    <w:multiLevelType w:val="multilevel"/>
    <w:tmpl w:val="524A6A5E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8" w:hanging="2160"/>
      </w:pPr>
      <w:rPr>
        <w:rFonts w:hint="default"/>
      </w:rPr>
    </w:lvl>
  </w:abstractNum>
  <w:abstractNum w:abstractNumId="7" w15:restartNumberingAfterBreak="0">
    <w:nsid w:val="22ED262B"/>
    <w:multiLevelType w:val="hybridMultilevel"/>
    <w:tmpl w:val="F058F152"/>
    <w:lvl w:ilvl="0" w:tplc="9586CEC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94D2E48"/>
    <w:multiLevelType w:val="hybridMultilevel"/>
    <w:tmpl w:val="925421EC"/>
    <w:lvl w:ilvl="0" w:tplc="9586C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58" w:hanging="360"/>
      </w:pPr>
    </w:lvl>
    <w:lvl w:ilvl="2" w:tplc="1009001B" w:tentative="1">
      <w:start w:val="1"/>
      <w:numFmt w:val="lowerRoman"/>
      <w:lvlText w:val="%3."/>
      <w:lvlJc w:val="right"/>
      <w:pPr>
        <w:ind w:left="2378" w:hanging="180"/>
      </w:pPr>
    </w:lvl>
    <w:lvl w:ilvl="3" w:tplc="1009000F" w:tentative="1">
      <w:start w:val="1"/>
      <w:numFmt w:val="decimal"/>
      <w:lvlText w:val="%4."/>
      <w:lvlJc w:val="left"/>
      <w:pPr>
        <w:ind w:left="3098" w:hanging="360"/>
      </w:pPr>
    </w:lvl>
    <w:lvl w:ilvl="4" w:tplc="10090019" w:tentative="1">
      <w:start w:val="1"/>
      <w:numFmt w:val="lowerLetter"/>
      <w:lvlText w:val="%5."/>
      <w:lvlJc w:val="left"/>
      <w:pPr>
        <w:ind w:left="3818" w:hanging="360"/>
      </w:pPr>
    </w:lvl>
    <w:lvl w:ilvl="5" w:tplc="1009001B" w:tentative="1">
      <w:start w:val="1"/>
      <w:numFmt w:val="lowerRoman"/>
      <w:lvlText w:val="%6."/>
      <w:lvlJc w:val="right"/>
      <w:pPr>
        <w:ind w:left="4538" w:hanging="180"/>
      </w:pPr>
    </w:lvl>
    <w:lvl w:ilvl="6" w:tplc="1009000F" w:tentative="1">
      <w:start w:val="1"/>
      <w:numFmt w:val="decimal"/>
      <w:lvlText w:val="%7."/>
      <w:lvlJc w:val="left"/>
      <w:pPr>
        <w:ind w:left="5258" w:hanging="360"/>
      </w:pPr>
    </w:lvl>
    <w:lvl w:ilvl="7" w:tplc="10090019" w:tentative="1">
      <w:start w:val="1"/>
      <w:numFmt w:val="lowerLetter"/>
      <w:lvlText w:val="%8."/>
      <w:lvlJc w:val="left"/>
      <w:pPr>
        <w:ind w:left="5978" w:hanging="360"/>
      </w:pPr>
    </w:lvl>
    <w:lvl w:ilvl="8" w:tplc="1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29E14B25"/>
    <w:multiLevelType w:val="hybridMultilevel"/>
    <w:tmpl w:val="94EA4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57769"/>
    <w:multiLevelType w:val="hybridMultilevel"/>
    <w:tmpl w:val="02FCBA8E"/>
    <w:lvl w:ilvl="0" w:tplc="9586CEC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222" w:hanging="360"/>
      </w:pPr>
    </w:lvl>
    <w:lvl w:ilvl="2" w:tplc="1009001B" w:tentative="1">
      <w:start w:val="1"/>
      <w:numFmt w:val="lowerRoman"/>
      <w:lvlText w:val="%3."/>
      <w:lvlJc w:val="right"/>
      <w:pPr>
        <w:ind w:left="1942" w:hanging="180"/>
      </w:pPr>
    </w:lvl>
    <w:lvl w:ilvl="3" w:tplc="1009000F" w:tentative="1">
      <w:start w:val="1"/>
      <w:numFmt w:val="decimal"/>
      <w:lvlText w:val="%4."/>
      <w:lvlJc w:val="left"/>
      <w:pPr>
        <w:ind w:left="2662" w:hanging="360"/>
      </w:pPr>
    </w:lvl>
    <w:lvl w:ilvl="4" w:tplc="10090019" w:tentative="1">
      <w:start w:val="1"/>
      <w:numFmt w:val="lowerLetter"/>
      <w:lvlText w:val="%5."/>
      <w:lvlJc w:val="left"/>
      <w:pPr>
        <w:ind w:left="3382" w:hanging="360"/>
      </w:pPr>
    </w:lvl>
    <w:lvl w:ilvl="5" w:tplc="1009001B" w:tentative="1">
      <w:start w:val="1"/>
      <w:numFmt w:val="lowerRoman"/>
      <w:lvlText w:val="%6."/>
      <w:lvlJc w:val="right"/>
      <w:pPr>
        <w:ind w:left="4102" w:hanging="180"/>
      </w:pPr>
    </w:lvl>
    <w:lvl w:ilvl="6" w:tplc="1009000F" w:tentative="1">
      <w:start w:val="1"/>
      <w:numFmt w:val="decimal"/>
      <w:lvlText w:val="%7."/>
      <w:lvlJc w:val="left"/>
      <w:pPr>
        <w:ind w:left="4822" w:hanging="360"/>
      </w:pPr>
    </w:lvl>
    <w:lvl w:ilvl="7" w:tplc="10090019" w:tentative="1">
      <w:start w:val="1"/>
      <w:numFmt w:val="lowerLetter"/>
      <w:lvlText w:val="%8."/>
      <w:lvlJc w:val="left"/>
      <w:pPr>
        <w:ind w:left="5542" w:hanging="360"/>
      </w:pPr>
    </w:lvl>
    <w:lvl w:ilvl="8" w:tplc="1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2F7C651F"/>
    <w:multiLevelType w:val="hybridMultilevel"/>
    <w:tmpl w:val="938025A8"/>
    <w:lvl w:ilvl="0" w:tplc="63B8EBC6">
      <w:start w:val="1"/>
      <w:numFmt w:val="bullet"/>
      <w:lvlText w:val="-"/>
      <w:lvlJc w:val="left"/>
      <w:pPr>
        <w:ind w:left="364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0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</w:abstractNum>
  <w:abstractNum w:abstractNumId="12" w15:restartNumberingAfterBreak="0">
    <w:nsid w:val="326E6FBE"/>
    <w:multiLevelType w:val="hybridMultilevel"/>
    <w:tmpl w:val="40823AD8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375E5D28"/>
    <w:multiLevelType w:val="hybridMultilevel"/>
    <w:tmpl w:val="FF388CA8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14" w15:restartNumberingAfterBreak="0">
    <w:nsid w:val="3868361E"/>
    <w:multiLevelType w:val="hybridMultilevel"/>
    <w:tmpl w:val="3CCE342A"/>
    <w:lvl w:ilvl="0" w:tplc="3F3A088C">
      <w:start w:val="1"/>
      <w:numFmt w:val="bullet"/>
      <w:lvlText w:val="-"/>
      <w:lvlJc w:val="left"/>
      <w:pPr>
        <w:ind w:left="76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3935688D"/>
    <w:multiLevelType w:val="hybridMultilevel"/>
    <w:tmpl w:val="6B7CF20A"/>
    <w:lvl w:ilvl="0" w:tplc="1009000F">
      <w:start w:val="1"/>
      <w:numFmt w:val="decimal"/>
      <w:lvlText w:val="%1."/>
      <w:lvlJc w:val="left"/>
      <w:pPr>
        <w:ind w:left="436" w:hanging="360"/>
      </w:p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95A649E"/>
    <w:multiLevelType w:val="hybridMultilevel"/>
    <w:tmpl w:val="AF70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50B8B"/>
    <w:multiLevelType w:val="hybridMultilevel"/>
    <w:tmpl w:val="FE28115C"/>
    <w:lvl w:ilvl="0" w:tplc="1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8" w15:restartNumberingAfterBreak="0">
    <w:nsid w:val="441636C5"/>
    <w:multiLevelType w:val="hybridMultilevel"/>
    <w:tmpl w:val="620CE44E"/>
    <w:lvl w:ilvl="0" w:tplc="D0DACFB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47776D8C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038DE"/>
    <w:multiLevelType w:val="hybridMultilevel"/>
    <w:tmpl w:val="6F00F222"/>
    <w:lvl w:ilvl="0" w:tplc="FDC4FB1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1" w15:restartNumberingAfterBreak="0">
    <w:nsid w:val="566E706E"/>
    <w:multiLevelType w:val="hybridMultilevel"/>
    <w:tmpl w:val="06DC6642"/>
    <w:lvl w:ilvl="0" w:tplc="C9788A38">
      <w:start w:val="1"/>
      <w:numFmt w:val="decimal"/>
      <w:lvlText w:val="%1."/>
      <w:lvlJc w:val="left"/>
      <w:pPr>
        <w:ind w:left="-2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56" w:hanging="360"/>
      </w:pPr>
    </w:lvl>
    <w:lvl w:ilvl="2" w:tplc="1009001B" w:tentative="1">
      <w:start w:val="1"/>
      <w:numFmt w:val="lowerRoman"/>
      <w:lvlText w:val="%3."/>
      <w:lvlJc w:val="right"/>
      <w:pPr>
        <w:ind w:left="1876" w:hanging="180"/>
      </w:pPr>
    </w:lvl>
    <w:lvl w:ilvl="3" w:tplc="1009000F" w:tentative="1">
      <w:start w:val="1"/>
      <w:numFmt w:val="decimal"/>
      <w:lvlText w:val="%4."/>
      <w:lvlJc w:val="left"/>
      <w:pPr>
        <w:ind w:left="2596" w:hanging="360"/>
      </w:pPr>
    </w:lvl>
    <w:lvl w:ilvl="4" w:tplc="10090019" w:tentative="1">
      <w:start w:val="1"/>
      <w:numFmt w:val="lowerLetter"/>
      <w:lvlText w:val="%5."/>
      <w:lvlJc w:val="left"/>
      <w:pPr>
        <w:ind w:left="3316" w:hanging="360"/>
      </w:pPr>
    </w:lvl>
    <w:lvl w:ilvl="5" w:tplc="1009001B" w:tentative="1">
      <w:start w:val="1"/>
      <w:numFmt w:val="lowerRoman"/>
      <w:lvlText w:val="%6."/>
      <w:lvlJc w:val="right"/>
      <w:pPr>
        <w:ind w:left="4036" w:hanging="180"/>
      </w:pPr>
    </w:lvl>
    <w:lvl w:ilvl="6" w:tplc="1009000F" w:tentative="1">
      <w:start w:val="1"/>
      <w:numFmt w:val="decimal"/>
      <w:lvlText w:val="%7."/>
      <w:lvlJc w:val="left"/>
      <w:pPr>
        <w:ind w:left="4756" w:hanging="360"/>
      </w:pPr>
    </w:lvl>
    <w:lvl w:ilvl="7" w:tplc="10090019" w:tentative="1">
      <w:start w:val="1"/>
      <w:numFmt w:val="lowerLetter"/>
      <w:lvlText w:val="%8."/>
      <w:lvlJc w:val="left"/>
      <w:pPr>
        <w:ind w:left="5476" w:hanging="360"/>
      </w:pPr>
    </w:lvl>
    <w:lvl w:ilvl="8" w:tplc="1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57995E3E"/>
    <w:multiLevelType w:val="hybridMultilevel"/>
    <w:tmpl w:val="274628DA"/>
    <w:lvl w:ilvl="0" w:tplc="C9788A3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96" w:hanging="360"/>
      </w:pPr>
    </w:lvl>
    <w:lvl w:ilvl="2" w:tplc="1009001B" w:tentative="1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3" w15:restartNumberingAfterBreak="0">
    <w:nsid w:val="58922625"/>
    <w:multiLevelType w:val="hybridMultilevel"/>
    <w:tmpl w:val="C810AC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20646"/>
    <w:multiLevelType w:val="hybridMultilevel"/>
    <w:tmpl w:val="ADDC70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E4308"/>
    <w:multiLevelType w:val="hybridMultilevel"/>
    <w:tmpl w:val="2A30B9BA"/>
    <w:lvl w:ilvl="0" w:tplc="412A445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796" w:hanging="360"/>
      </w:pPr>
    </w:lvl>
    <w:lvl w:ilvl="2" w:tplc="1009001B">
      <w:start w:val="1"/>
      <w:numFmt w:val="lowerRoman"/>
      <w:lvlText w:val="%3."/>
      <w:lvlJc w:val="right"/>
      <w:pPr>
        <w:ind w:left="1516" w:hanging="180"/>
      </w:pPr>
    </w:lvl>
    <w:lvl w:ilvl="3" w:tplc="1009000F" w:tentative="1">
      <w:start w:val="1"/>
      <w:numFmt w:val="decimal"/>
      <w:lvlText w:val="%4."/>
      <w:lvlJc w:val="left"/>
      <w:pPr>
        <w:ind w:left="2236" w:hanging="360"/>
      </w:pPr>
    </w:lvl>
    <w:lvl w:ilvl="4" w:tplc="10090019" w:tentative="1">
      <w:start w:val="1"/>
      <w:numFmt w:val="lowerLetter"/>
      <w:lvlText w:val="%5."/>
      <w:lvlJc w:val="left"/>
      <w:pPr>
        <w:ind w:left="2956" w:hanging="360"/>
      </w:pPr>
    </w:lvl>
    <w:lvl w:ilvl="5" w:tplc="1009001B" w:tentative="1">
      <w:start w:val="1"/>
      <w:numFmt w:val="lowerRoman"/>
      <w:lvlText w:val="%6."/>
      <w:lvlJc w:val="right"/>
      <w:pPr>
        <w:ind w:left="3676" w:hanging="180"/>
      </w:pPr>
    </w:lvl>
    <w:lvl w:ilvl="6" w:tplc="1009000F" w:tentative="1">
      <w:start w:val="1"/>
      <w:numFmt w:val="decimal"/>
      <w:lvlText w:val="%7."/>
      <w:lvlJc w:val="left"/>
      <w:pPr>
        <w:ind w:left="4396" w:hanging="360"/>
      </w:pPr>
    </w:lvl>
    <w:lvl w:ilvl="7" w:tplc="10090019" w:tentative="1">
      <w:start w:val="1"/>
      <w:numFmt w:val="lowerLetter"/>
      <w:lvlText w:val="%8."/>
      <w:lvlJc w:val="left"/>
      <w:pPr>
        <w:ind w:left="5116" w:hanging="360"/>
      </w:pPr>
    </w:lvl>
    <w:lvl w:ilvl="8" w:tplc="1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60990CE8"/>
    <w:multiLevelType w:val="hybridMultilevel"/>
    <w:tmpl w:val="A596F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C0D79"/>
    <w:multiLevelType w:val="hybridMultilevel"/>
    <w:tmpl w:val="AC000614"/>
    <w:lvl w:ilvl="0" w:tplc="393E6D96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AC3510"/>
    <w:multiLevelType w:val="hybridMultilevel"/>
    <w:tmpl w:val="D67AB0E4"/>
    <w:lvl w:ilvl="0" w:tplc="1009000F">
      <w:start w:val="1"/>
      <w:numFmt w:val="decimal"/>
      <w:lvlText w:val="%1."/>
      <w:lvlJc w:val="left"/>
      <w:pPr>
        <w:ind w:left="1514" w:hanging="360"/>
      </w:pPr>
    </w:lvl>
    <w:lvl w:ilvl="1" w:tplc="10090019" w:tentative="1">
      <w:start w:val="1"/>
      <w:numFmt w:val="lowerLetter"/>
      <w:lvlText w:val="%2."/>
      <w:lvlJc w:val="left"/>
      <w:pPr>
        <w:ind w:left="2234" w:hanging="360"/>
      </w:pPr>
    </w:lvl>
    <w:lvl w:ilvl="2" w:tplc="1009001B" w:tentative="1">
      <w:start w:val="1"/>
      <w:numFmt w:val="lowerRoman"/>
      <w:lvlText w:val="%3."/>
      <w:lvlJc w:val="right"/>
      <w:pPr>
        <w:ind w:left="2954" w:hanging="180"/>
      </w:pPr>
    </w:lvl>
    <w:lvl w:ilvl="3" w:tplc="1009000F" w:tentative="1">
      <w:start w:val="1"/>
      <w:numFmt w:val="decimal"/>
      <w:lvlText w:val="%4."/>
      <w:lvlJc w:val="left"/>
      <w:pPr>
        <w:ind w:left="3674" w:hanging="360"/>
      </w:pPr>
    </w:lvl>
    <w:lvl w:ilvl="4" w:tplc="10090019" w:tentative="1">
      <w:start w:val="1"/>
      <w:numFmt w:val="lowerLetter"/>
      <w:lvlText w:val="%5."/>
      <w:lvlJc w:val="left"/>
      <w:pPr>
        <w:ind w:left="4394" w:hanging="360"/>
      </w:pPr>
    </w:lvl>
    <w:lvl w:ilvl="5" w:tplc="1009001B" w:tentative="1">
      <w:start w:val="1"/>
      <w:numFmt w:val="lowerRoman"/>
      <w:lvlText w:val="%6."/>
      <w:lvlJc w:val="right"/>
      <w:pPr>
        <w:ind w:left="5114" w:hanging="180"/>
      </w:pPr>
    </w:lvl>
    <w:lvl w:ilvl="6" w:tplc="1009000F" w:tentative="1">
      <w:start w:val="1"/>
      <w:numFmt w:val="decimal"/>
      <w:lvlText w:val="%7."/>
      <w:lvlJc w:val="left"/>
      <w:pPr>
        <w:ind w:left="5834" w:hanging="360"/>
      </w:pPr>
    </w:lvl>
    <w:lvl w:ilvl="7" w:tplc="10090019" w:tentative="1">
      <w:start w:val="1"/>
      <w:numFmt w:val="lowerLetter"/>
      <w:lvlText w:val="%8."/>
      <w:lvlJc w:val="left"/>
      <w:pPr>
        <w:ind w:left="6554" w:hanging="360"/>
      </w:pPr>
    </w:lvl>
    <w:lvl w:ilvl="8" w:tplc="10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9" w15:restartNumberingAfterBreak="0">
    <w:nsid w:val="6A0B0121"/>
    <w:multiLevelType w:val="hybridMultilevel"/>
    <w:tmpl w:val="1E02A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9"/>
  </w:num>
  <w:num w:numId="4">
    <w:abstractNumId w:val="1"/>
  </w:num>
  <w:num w:numId="5">
    <w:abstractNumId w:val="27"/>
  </w:num>
  <w:num w:numId="6">
    <w:abstractNumId w:val="6"/>
  </w:num>
  <w:num w:numId="7">
    <w:abstractNumId w:val="2"/>
  </w:num>
  <w:num w:numId="8">
    <w:abstractNumId w:val="12"/>
  </w:num>
  <w:num w:numId="9">
    <w:abstractNumId w:val="22"/>
  </w:num>
  <w:num w:numId="10">
    <w:abstractNumId w:val="21"/>
  </w:num>
  <w:num w:numId="11">
    <w:abstractNumId w:val="10"/>
  </w:num>
  <w:num w:numId="12">
    <w:abstractNumId w:val="7"/>
  </w:num>
  <w:num w:numId="13">
    <w:abstractNumId w:val="8"/>
  </w:num>
  <w:num w:numId="14">
    <w:abstractNumId w:val="15"/>
  </w:num>
  <w:num w:numId="15">
    <w:abstractNumId w:val="28"/>
  </w:num>
  <w:num w:numId="16">
    <w:abstractNumId w:val="29"/>
  </w:num>
  <w:num w:numId="17">
    <w:abstractNumId w:val="19"/>
  </w:num>
  <w:num w:numId="18">
    <w:abstractNumId w:val="23"/>
  </w:num>
  <w:num w:numId="19">
    <w:abstractNumId w:val="17"/>
  </w:num>
  <w:num w:numId="20">
    <w:abstractNumId w:val="26"/>
  </w:num>
  <w:num w:numId="21">
    <w:abstractNumId w:val="13"/>
  </w:num>
  <w:num w:numId="22">
    <w:abstractNumId w:val="24"/>
  </w:num>
  <w:num w:numId="23">
    <w:abstractNumId w:val="3"/>
  </w:num>
  <w:num w:numId="24">
    <w:abstractNumId w:val="16"/>
  </w:num>
  <w:num w:numId="25">
    <w:abstractNumId w:val="25"/>
  </w:num>
  <w:num w:numId="26">
    <w:abstractNumId w:val="18"/>
  </w:num>
  <w:num w:numId="27">
    <w:abstractNumId w:val="0"/>
  </w:num>
  <w:num w:numId="28">
    <w:abstractNumId w:val="5"/>
  </w:num>
  <w:num w:numId="29">
    <w:abstractNumId w:val="14"/>
  </w:num>
  <w:num w:numId="30">
    <w:abstractNumId w:val="1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6"/>
    <w:rsid w:val="000041CA"/>
    <w:rsid w:val="00032667"/>
    <w:rsid w:val="00047D3D"/>
    <w:rsid w:val="000619A2"/>
    <w:rsid w:val="000805FB"/>
    <w:rsid w:val="00081D41"/>
    <w:rsid w:val="000A3173"/>
    <w:rsid w:val="000B3F37"/>
    <w:rsid w:val="000B40AB"/>
    <w:rsid w:val="000C1830"/>
    <w:rsid w:val="000C328B"/>
    <w:rsid w:val="000E0B91"/>
    <w:rsid w:val="000E2108"/>
    <w:rsid w:val="000E3B08"/>
    <w:rsid w:val="000F0DDE"/>
    <w:rsid w:val="001064F9"/>
    <w:rsid w:val="001179AC"/>
    <w:rsid w:val="001227BB"/>
    <w:rsid w:val="001701AB"/>
    <w:rsid w:val="00172B5F"/>
    <w:rsid w:val="001774DD"/>
    <w:rsid w:val="00194116"/>
    <w:rsid w:val="00195B07"/>
    <w:rsid w:val="001A2BC7"/>
    <w:rsid w:val="001D0B2A"/>
    <w:rsid w:val="001D3BDE"/>
    <w:rsid w:val="001D3C2C"/>
    <w:rsid w:val="001E4F01"/>
    <w:rsid w:val="001F2597"/>
    <w:rsid w:val="0021593A"/>
    <w:rsid w:val="00230456"/>
    <w:rsid w:val="00255004"/>
    <w:rsid w:val="00261D58"/>
    <w:rsid w:val="00265058"/>
    <w:rsid w:val="00276010"/>
    <w:rsid w:val="00296D62"/>
    <w:rsid w:val="002978FC"/>
    <w:rsid w:val="002A1339"/>
    <w:rsid w:val="002A4639"/>
    <w:rsid w:val="002B141F"/>
    <w:rsid w:val="002B5A71"/>
    <w:rsid w:val="002B74B9"/>
    <w:rsid w:val="002C20A0"/>
    <w:rsid w:val="002D07F8"/>
    <w:rsid w:val="002F01C7"/>
    <w:rsid w:val="00300CA5"/>
    <w:rsid w:val="00303116"/>
    <w:rsid w:val="00312029"/>
    <w:rsid w:val="00317F91"/>
    <w:rsid w:val="00323E4E"/>
    <w:rsid w:val="00334E6C"/>
    <w:rsid w:val="003434E2"/>
    <w:rsid w:val="00353C74"/>
    <w:rsid w:val="00385CD5"/>
    <w:rsid w:val="00390E2B"/>
    <w:rsid w:val="00393922"/>
    <w:rsid w:val="003A7B26"/>
    <w:rsid w:val="003B7901"/>
    <w:rsid w:val="003C77A6"/>
    <w:rsid w:val="003E081A"/>
    <w:rsid w:val="003E12CD"/>
    <w:rsid w:val="003E3AC0"/>
    <w:rsid w:val="003F15AE"/>
    <w:rsid w:val="003F3ADA"/>
    <w:rsid w:val="004001B2"/>
    <w:rsid w:val="004164E4"/>
    <w:rsid w:val="00421F6D"/>
    <w:rsid w:val="00442179"/>
    <w:rsid w:val="0045048E"/>
    <w:rsid w:val="00453970"/>
    <w:rsid w:val="00455B35"/>
    <w:rsid w:val="00456C44"/>
    <w:rsid w:val="00467F3B"/>
    <w:rsid w:val="004770B4"/>
    <w:rsid w:val="0048708D"/>
    <w:rsid w:val="00491A20"/>
    <w:rsid w:val="004A0188"/>
    <w:rsid w:val="004A2998"/>
    <w:rsid w:val="004B04A7"/>
    <w:rsid w:val="004B2067"/>
    <w:rsid w:val="004C6E90"/>
    <w:rsid w:val="004D55FF"/>
    <w:rsid w:val="004F1476"/>
    <w:rsid w:val="00501B1D"/>
    <w:rsid w:val="00517885"/>
    <w:rsid w:val="0053527E"/>
    <w:rsid w:val="0055219F"/>
    <w:rsid w:val="00566C71"/>
    <w:rsid w:val="00575CA8"/>
    <w:rsid w:val="00580C23"/>
    <w:rsid w:val="005877EC"/>
    <w:rsid w:val="005B68B1"/>
    <w:rsid w:val="005C46D1"/>
    <w:rsid w:val="005F025F"/>
    <w:rsid w:val="005F1DD6"/>
    <w:rsid w:val="005F5B3C"/>
    <w:rsid w:val="0060531E"/>
    <w:rsid w:val="00607F5A"/>
    <w:rsid w:val="006139DB"/>
    <w:rsid w:val="00625EAA"/>
    <w:rsid w:val="00627223"/>
    <w:rsid w:val="0066251E"/>
    <w:rsid w:val="00662F59"/>
    <w:rsid w:val="00663B77"/>
    <w:rsid w:val="006843FB"/>
    <w:rsid w:val="00687F18"/>
    <w:rsid w:val="00697C4F"/>
    <w:rsid w:val="006C0006"/>
    <w:rsid w:val="006C2633"/>
    <w:rsid w:val="006C68EE"/>
    <w:rsid w:val="006D5B83"/>
    <w:rsid w:val="006E493C"/>
    <w:rsid w:val="006F5B84"/>
    <w:rsid w:val="006F6F6A"/>
    <w:rsid w:val="006F7567"/>
    <w:rsid w:val="00706A5F"/>
    <w:rsid w:val="00706C0A"/>
    <w:rsid w:val="00710541"/>
    <w:rsid w:val="0073278D"/>
    <w:rsid w:val="007409AB"/>
    <w:rsid w:val="007476F6"/>
    <w:rsid w:val="00750CC6"/>
    <w:rsid w:val="007571F7"/>
    <w:rsid w:val="0077135D"/>
    <w:rsid w:val="007767F3"/>
    <w:rsid w:val="007A2D6E"/>
    <w:rsid w:val="007E4E95"/>
    <w:rsid w:val="007F47B4"/>
    <w:rsid w:val="007F6AFA"/>
    <w:rsid w:val="008164FF"/>
    <w:rsid w:val="008313F4"/>
    <w:rsid w:val="0083339D"/>
    <w:rsid w:val="00833776"/>
    <w:rsid w:val="00836EA9"/>
    <w:rsid w:val="00836F22"/>
    <w:rsid w:val="00837314"/>
    <w:rsid w:val="00860D1C"/>
    <w:rsid w:val="0088692C"/>
    <w:rsid w:val="008D2B1E"/>
    <w:rsid w:val="008E31B3"/>
    <w:rsid w:val="008E5C09"/>
    <w:rsid w:val="008E6A8E"/>
    <w:rsid w:val="008E6D5D"/>
    <w:rsid w:val="008F6364"/>
    <w:rsid w:val="008F6901"/>
    <w:rsid w:val="0090653C"/>
    <w:rsid w:val="0091155B"/>
    <w:rsid w:val="00922A8C"/>
    <w:rsid w:val="009279AF"/>
    <w:rsid w:val="00950DC0"/>
    <w:rsid w:val="009551C8"/>
    <w:rsid w:val="00956762"/>
    <w:rsid w:val="00965F9E"/>
    <w:rsid w:val="00967962"/>
    <w:rsid w:val="00970294"/>
    <w:rsid w:val="00972068"/>
    <w:rsid w:val="00977BA6"/>
    <w:rsid w:val="0098589F"/>
    <w:rsid w:val="009A7EA4"/>
    <w:rsid w:val="009C00AA"/>
    <w:rsid w:val="009D2F27"/>
    <w:rsid w:val="009D7D59"/>
    <w:rsid w:val="00A022E0"/>
    <w:rsid w:val="00A039CF"/>
    <w:rsid w:val="00A13803"/>
    <w:rsid w:val="00A22841"/>
    <w:rsid w:val="00A5302E"/>
    <w:rsid w:val="00A53DED"/>
    <w:rsid w:val="00A73301"/>
    <w:rsid w:val="00A768C7"/>
    <w:rsid w:val="00AB0A53"/>
    <w:rsid w:val="00AC6E1D"/>
    <w:rsid w:val="00AD0E69"/>
    <w:rsid w:val="00AD125E"/>
    <w:rsid w:val="00AE286D"/>
    <w:rsid w:val="00AE52F3"/>
    <w:rsid w:val="00AF291C"/>
    <w:rsid w:val="00B03802"/>
    <w:rsid w:val="00B12A14"/>
    <w:rsid w:val="00B17106"/>
    <w:rsid w:val="00B26EB3"/>
    <w:rsid w:val="00B34B19"/>
    <w:rsid w:val="00B375FC"/>
    <w:rsid w:val="00B41664"/>
    <w:rsid w:val="00B51855"/>
    <w:rsid w:val="00B570D6"/>
    <w:rsid w:val="00B70404"/>
    <w:rsid w:val="00B7292D"/>
    <w:rsid w:val="00B93469"/>
    <w:rsid w:val="00BA3569"/>
    <w:rsid w:val="00BA6A0D"/>
    <w:rsid w:val="00BA777D"/>
    <w:rsid w:val="00BB4AB2"/>
    <w:rsid w:val="00BB68A8"/>
    <w:rsid w:val="00BC2360"/>
    <w:rsid w:val="00BC4DC8"/>
    <w:rsid w:val="00BD475B"/>
    <w:rsid w:val="00C305B1"/>
    <w:rsid w:val="00C4521C"/>
    <w:rsid w:val="00C46ABB"/>
    <w:rsid w:val="00C7742F"/>
    <w:rsid w:val="00CA1E75"/>
    <w:rsid w:val="00CD5B7C"/>
    <w:rsid w:val="00CE1706"/>
    <w:rsid w:val="00CE50F4"/>
    <w:rsid w:val="00CE628C"/>
    <w:rsid w:val="00D177D5"/>
    <w:rsid w:val="00D307C5"/>
    <w:rsid w:val="00D44480"/>
    <w:rsid w:val="00D4731F"/>
    <w:rsid w:val="00D6251A"/>
    <w:rsid w:val="00D66DE9"/>
    <w:rsid w:val="00D80794"/>
    <w:rsid w:val="00D83211"/>
    <w:rsid w:val="00DA1310"/>
    <w:rsid w:val="00DA43F8"/>
    <w:rsid w:val="00DA610B"/>
    <w:rsid w:val="00DB0BEE"/>
    <w:rsid w:val="00DB2389"/>
    <w:rsid w:val="00DC2BB2"/>
    <w:rsid w:val="00DC4ED4"/>
    <w:rsid w:val="00DE02E7"/>
    <w:rsid w:val="00DF5D8D"/>
    <w:rsid w:val="00E0750A"/>
    <w:rsid w:val="00E12792"/>
    <w:rsid w:val="00E27EE1"/>
    <w:rsid w:val="00E4186B"/>
    <w:rsid w:val="00E43801"/>
    <w:rsid w:val="00E52434"/>
    <w:rsid w:val="00E6272C"/>
    <w:rsid w:val="00E66289"/>
    <w:rsid w:val="00E70820"/>
    <w:rsid w:val="00E7684E"/>
    <w:rsid w:val="00E9302B"/>
    <w:rsid w:val="00EC597C"/>
    <w:rsid w:val="00ED6692"/>
    <w:rsid w:val="00EE307F"/>
    <w:rsid w:val="00EE611D"/>
    <w:rsid w:val="00EF1627"/>
    <w:rsid w:val="00EF3654"/>
    <w:rsid w:val="00EF3724"/>
    <w:rsid w:val="00F02C21"/>
    <w:rsid w:val="00F241C2"/>
    <w:rsid w:val="00F24B9B"/>
    <w:rsid w:val="00F34C81"/>
    <w:rsid w:val="00F3564D"/>
    <w:rsid w:val="00F43B0C"/>
    <w:rsid w:val="00F46716"/>
    <w:rsid w:val="00F50B81"/>
    <w:rsid w:val="00F63E07"/>
    <w:rsid w:val="00F83B51"/>
    <w:rsid w:val="00F91FE9"/>
    <w:rsid w:val="00F970E9"/>
    <w:rsid w:val="00FA07BE"/>
    <w:rsid w:val="00FC4772"/>
    <w:rsid w:val="00FC55A1"/>
    <w:rsid w:val="00FD0BDE"/>
    <w:rsid w:val="00FD29BE"/>
    <w:rsid w:val="00FF1A5A"/>
    <w:rsid w:val="00FF3511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9BE0"/>
  <w15:chartTrackingRefBased/>
  <w15:docId w15:val="{3AF8EA9F-DB53-457A-8498-07A9F3AC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F6AFA"/>
    <w:pPr>
      <w:ind w:left="-284"/>
    </w:pPr>
    <w:rPr>
      <w:rFonts w:ascii="Arial" w:hAnsi="Arial"/>
      <w:iCs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541"/>
    <w:pPr>
      <w:spacing w:line="240" w:lineRule="auto"/>
      <w:outlineLvl w:val="0"/>
    </w:pPr>
    <w:rPr>
      <w:b/>
      <w:color w:val="000000" w:themeColor="text1"/>
      <w:sz w:val="28"/>
      <w:szCs w:val="38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8E6A8E"/>
    <w:pPr>
      <w:spacing w:before="200" w:after="60"/>
      <w:contextualSpacing/>
      <w:outlineLvl w:val="1"/>
    </w:pPr>
    <w:rPr>
      <w:rFonts w:eastAsiaTheme="majorEastAsia" w:cstheme="majorBidi"/>
      <w:bCs/>
      <w:outline/>
      <w:color w:val="auto"/>
      <w:szCs w:val="34"/>
      <w14:textOutline w14:w="9525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A8E"/>
    <w:pPr>
      <w:spacing w:before="200" w:after="100" w:line="240" w:lineRule="auto"/>
      <w:ind w:left="0"/>
      <w:contextualSpacing/>
      <w:outlineLvl w:val="2"/>
    </w:pPr>
    <w:rPr>
      <w:rFonts w:eastAsiaTheme="majorEastAsia" w:cstheme="majorBidi"/>
      <w:b/>
      <w:bCs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1B2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CD8C0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1B2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4B4F42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B2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D8C06" w:themeColor="accent1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B2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B4F42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F8B323" w:themeColor="accent1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656A59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41"/>
    <w:rPr>
      <w:rFonts w:ascii="Arial" w:hAnsi="Arial"/>
      <w:b/>
      <w:iCs/>
      <w:color w:val="000000" w:themeColor="text1"/>
      <w:sz w:val="28"/>
      <w:szCs w:val="38"/>
    </w:rPr>
  </w:style>
  <w:style w:type="character" w:customStyle="1" w:styleId="Heading2Char">
    <w:name w:val="Heading 2 Char"/>
    <w:basedOn w:val="DefaultParagraphFont"/>
    <w:link w:val="Heading2"/>
    <w:uiPriority w:val="9"/>
    <w:rsid w:val="008E6A8E"/>
    <w:rPr>
      <w:rFonts w:ascii="Arial" w:eastAsiaTheme="majorEastAsia" w:hAnsi="Arial" w:cstheme="majorBidi"/>
      <w:b/>
      <w:bCs/>
      <w:iCs/>
      <w:outline/>
      <w:sz w:val="28"/>
      <w:szCs w:val="34"/>
      <w14:textOutline w14:w="9525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8E6A8E"/>
    <w:rPr>
      <w:rFonts w:ascii="Arial" w:eastAsiaTheme="majorEastAsia" w:hAnsi="Arial" w:cstheme="majorBidi"/>
      <w:b/>
      <w:bCs/>
      <w:iCs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01B2"/>
    <w:rPr>
      <w:rFonts w:asciiTheme="majorHAnsi" w:eastAsiaTheme="majorEastAsia" w:hAnsiTheme="majorHAnsi" w:cstheme="majorBidi"/>
      <w:b/>
      <w:bCs/>
      <w:iCs/>
      <w:color w:val="CD8C0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001B2"/>
    <w:rPr>
      <w:rFonts w:asciiTheme="majorHAnsi" w:eastAsiaTheme="majorEastAsia" w:hAnsiTheme="majorHAnsi" w:cstheme="majorBidi"/>
      <w:bCs/>
      <w:iCs/>
      <w:caps/>
      <w:color w:val="4B4F42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B2"/>
    <w:rPr>
      <w:rFonts w:asciiTheme="majorHAnsi" w:eastAsiaTheme="majorEastAsia" w:hAnsiTheme="majorHAnsi" w:cstheme="majorBidi"/>
      <w:iCs/>
      <w:color w:val="CD8C0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B2"/>
    <w:rPr>
      <w:rFonts w:asciiTheme="majorHAnsi" w:eastAsiaTheme="majorEastAsia" w:hAnsiTheme="majorHAnsi" w:cstheme="majorBidi"/>
      <w:iCs/>
      <w:color w:val="4B4F42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B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B2"/>
    <w:rPr>
      <w:rFonts w:asciiTheme="majorHAnsi" w:eastAsiaTheme="majorEastAsia" w:hAnsiTheme="majorHAnsi" w:cstheme="majorBidi"/>
      <w:iCs/>
      <w:smallCaps/>
      <w:color w:val="656A59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1B2"/>
    <w:rPr>
      <w:b/>
      <w:bCs/>
      <w:color w:val="4B4F42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001B2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001B2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B2"/>
    <w:pPr>
      <w:spacing w:before="200" w:after="360" w:line="240" w:lineRule="auto"/>
    </w:pPr>
    <w:rPr>
      <w:rFonts w:asciiTheme="majorHAnsi" w:eastAsiaTheme="majorEastAsia" w:hAnsiTheme="majorHAnsi" w:cstheme="majorBidi"/>
      <w:color w:val="2A1A00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1B2"/>
    <w:rPr>
      <w:rFonts w:asciiTheme="majorHAnsi" w:eastAsiaTheme="majorEastAsia" w:hAnsiTheme="majorHAnsi" w:cstheme="majorBidi"/>
      <w:iCs/>
      <w:color w:val="2A1A00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4001B2"/>
    <w:rPr>
      <w:b/>
      <w:bCs/>
      <w:spacing w:val="0"/>
    </w:rPr>
  </w:style>
  <w:style w:type="character" w:styleId="Emphasis">
    <w:name w:val="Emphasis"/>
    <w:uiPriority w:val="20"/>
    <w:qFormat/>
    <w:rsid w:val="004001B2"/>
    <w:rPr>
      <w:rFonts w:eastAsiaTheme="majorEastAsia" w:cstheme="majorBidi"/>
      <w:b/>
      <w:bCs/>
      <w:color w:val="4B4F42" w:themeColor="accent2" w:themeShade="BF"/>
      <w:bdr w:val="single" w:sz="18" w:space="0" w:color="F3F3F2" w:themeColor="background2"/>
      <w:shd w:val="clear" w:color="auto" w:fill="F3F3F2" w:themeFill="background2"/>
    </w:rPr>
  </w:style>
  <w:style w:type="paragraph" w:styleId="NoSpacing">
    <w:name w:val="No Spacing"/>
    <w:basedOn w:val="Normal"/>
    <w:link w:val="NoSpacingChar"/>
    <w:uiPriority w:val="1"/>
    <w:qFormat/>
    <w:rsid w:val="004001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001B2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E12792"/>
    <w:pPr>
      <w:ind w:left="357" w:hanging="357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01B2"/>
    <w:rPr>
      <w:b/>
      <w:i/>
      <w:color w:val="656A59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001B2"/>
    <w:rPr>
      <w:b/>
      <w:i/>
      <w:iCs/>
      <w:color w:val="656A59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B2"/>
    <w:pPr>
      <w:pBdr>
        <w:top w:val="dotted" w:sz="8" w:space="10" w:color="656A59" w:themeColor="accent2"/>
        <w:bottom w:val="dotted" w:sz="8" w:space="10" w:color="656A5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656A59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B2"/>
    <w:rPr>
      <w:rFonts w:asciiTheme="majorHAnsi" w:eastAsiaTheme="majorEastAsia" w:hAnsiTheme="majorHAnsi" w:cstheme="majorBidi"/>
      <w:b/>
      <w:bCs/>
      <w:i/>
      <w:iCs/>
      <w:color w:val="656A59" w:themeColor="accent2"/>
      <w:sz w:val="20"/>
      <w:szCs w:val="20"/>
    </w:rPr>
  </w:style>
  <w:style w:type="character" w:styleId="SubtleEmphasis">
    <w:name w:val="Subtle Emphasis"/>
    <w:uiPriority w:val="19"/>
    <w:qFormat/>
    <w:rsid w:val="004001B2"/>
    <w:rPr>
      <w:rFonts w:asciiTheme="majorHAnsi" w:eastAsiaTheme="majorEastAsia" w:hAnsiTheme="majorHAnsi" w:cstheme="majorBidi"/>
      <w:b/>
      <w:i/>
      <w:color w:val="F8B323" w:themeColor="accent1"/>
    </w:rPr>
  </w:style>
  <w:style w:type="character" w:styleId="IntenseEmphasis">
    <w:name w:val="Intense Emphasis"/>
    <w:uiPriority w:val="21"/>
    <w:qFormat/>
    <w:rsid w:val="004001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56A59" w:themeColor="accent2"/>
      <w:shd w:val="clear" w:color="auto" w:fill="656A59" w:themeFill="accent2"/>
      <w:vertAlign w:val="baseline"/>
    </w:rPr>
  </w:style>
  <w:style w:type="character" w:styleId="SubtleReference">
    <w:name w:val="Subtle Reference"/>
    <w:uiPriority w:val="31"/>
    <w:qFormat/>
    <w:rsid w:val="004001B2"/>
    <w:rPr>
      <w:i/>
      <w:iCs/>
      <w:smallCaps/>
      <w:color w:val="656A59" w:themeColor="accent2"/>
      <w:u w:color="656A59" w:themeColor="accent2"/>
    </w:rPr>
  </w:style>
  <w:style w:type="character" w:styleId="IntenseReference">
    <w:name w:val="Intense Reference"/>
    <w:uiPriority w:val="32"/>
    <w:qFormat/>
    <w:rsid w:val="004001B2"/>
    <w:rPr>
      <w:b/>
      <w:bCs/>
      <w:i/>
      <w:iCs/>
      <w:smallCaps/>
      <w:color w:val="656A59" w:themeColor="accent2"/>
      <w:u w:color="656A59" w:themeColor="accent2"/>
    </w:rPr>
  </w:style>
  <w:style w:type="character" w:styleId="BookTitle">
    <w:name w:val="Book Title"/>
    <w:uiPriority w:val="33"/>
    <w:qFormat/>
    <w:rsid w:val="004001B2"/>
    <w:rPr>
      <w:rFonts w:asciiTheme="majorHAnsi" w:eastAsiaTheme="majorEastAsia" w:hAnsiTheme="majorHAnsi" w:cstheme="majorBidi"/>
      <w:b/>
      <w:bCs/>
      <w:smallCaps/>
      <w:color w:val="656A59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1B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970"/>
    <w:rPr>
      <w:iCs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453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970"/>
    <w:rPr>
      <w:i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91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91"/>
    <w:rPr>
      <w:rFonts w:ascii="Times New Roman" w:hAnsi="Times New Roman"/>
      <w:iCs/>
      <w:sz w:val="26"/>
      <w:szCs w:val="26"/>
    </w:rPr>
  </w:style>
  <w:style w:type="table" w:styleId="TableGrid">
    <w:name w:val="Table Grid"/>
    <w:basedOn w:val="TableNormal"/>
    <w:uiPriority w:val="39"/>
    <w:rsid w:val="00303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User">
    <w:name w:val="Heading User"/>
    <w:basedOn w:val="Normal"/>
    <w:next w:val="Normal"/>
    <w:link w:val="HeadingUserChar"/>
    <w:qFormat/>
    <w:rsid w:val="00B26EB3"/>
    <w:rPr>
      <w:b/>
      <w:sz w:val="28"/>
      <w:szCs w:val="38"/>
    </w:rPr>
  </w:style>
  <w:style w:type="character" w:customStyle="1" w:styleId="HeadingUserChar">
    <w:name w:val="Heading User Char"/>
    <w:basedOn w:val="DefaultParagraphFont"/>
    <w:link w:val="HeadingUser"/>
    <w:rsid w:val="00B26EB3"/>
    <w:rPr>
      <w:rFonts w:ascii="Arial" w:hAnsi="Arial"/>
      <w:b/>
      <w:iCs/>
      <w:sz w:val="28"/>
      <w:szCs w:val="38"/>
    </w:rPr>
  </w:style>
  <w:style w:type="character" w:styleId="Hyperlink">
    <w:name w:val="Hyperlink"/>
    <w:basedOn w:val="DefaultParagraphFont"/>
    <w:uiPriority w:val="99"/>
    <w:unhideWhenUsed/>
    <w:rsid w:val="00047D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66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xilinx.com/support/documentation/sw_manuals/xilinx2020_1/ug1144-petalinux-tools-reference-guid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ilinx.com/support/download/index.html/content/xilinx/en/downloadNav/embedded-design-tool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ev-group.triumf.ca/fw/exp/nuprism/xu1/rev0-2020.1-petalinu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s://www.xilinx.com/support/download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linev/jsroot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iumf\Plain_Template.dotx" TargetMode="Externa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02E3D-574F-4700-B5D8-518095EE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Plain_Template</Template>
  <TotalTime>1292</TotalTime>
  <Pages>6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Payne</dc:creator>
  <cp:keywords/>
  <dc:description/>
  <cp:lastModifiedBy>Ryan Payne</cp:lastModifiedBy>
  <cp:revision>192</cp:revision>
  <cp:lastPrinted>2020-05-19T19:20:00Z</cp:lastPrinted>
  <dcterms:created xsi:type="dcterms:W3CDTF">2020-05-15T17:24:00Z</dcterms:created>
  <dcterms:modified xsi:type="dcterms:W3CDTF">2020-08-21T14:51:00Z</dcterms:modified>
</cp:coreProperties>
</file>