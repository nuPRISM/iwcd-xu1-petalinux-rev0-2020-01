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C203" w14:textId="17839290" w:rsidR="0098589F" w:rsidRPr="00E27EE1" w:rsidRDefault="00B41664" w:rsidP="0098589F">
      <w:pPr>
        <w:ind w:left="-142"/>
        <w:jc w:val="center"/>
        <w:rPr>
          <w:b/>
          <w:sz w:val="44"/>
          <w:szCs w:val="44"/>
          <w:lang w:val="en-CA"/>
        </w:rPr>
      </w:pPr>
      <w:r>
        <w:rPr>
          <w:b/>
          <w:sz w:val="44"/>
          <w:szCs w:val="44"/>
          <w:lang w:val="en-CA"/>
        </w:rPr>
        <w:t>Title</w:t>
      </w:r>
    </w:p>
    <w:p w14:paraId="0B0E05EA" w14:textId="062FEBB9" w:rsidR="00D4731F" w:rsidRPr="00F63E07" w:rsidRDefault="00D4731F" w:rsidP="00D4731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Author(s):</w:t>
      </w:r>
      <w:r w:rsidRPr="00F63E07">
        <w:rPr>
          <w:bCs/>
          <w:sz w:val="24"/>
          <w:szCs w:val="24"/>
          <w:lang w:val="en-CA"/>
        </w:rPr>
        <w:t xml:space="preserve"> </w:t>
      </w:r>
      <w:r w:rsidR="00255004">
        <w:rPr>
          <w:bCs/>
          <w:sz w:val="24"/>
          <w:szCs w:val="24"/>
          <w:lang w:val="en-CA"/>
        </w:rPr>
        <w:t>J.</w:t>
      </w:r>
      <w:r w:rsidR="00B41664">
        <w:rPr>
          <w:bCs/>
          <w:sz w:val="24"/>
          <w:szCs w:val="24"/>
          <w:lang w:val="en-CA"/>
        </w:rPr>
        <w:t>C. Maxwell</w:t>
      </w:r>
    </w:p>
    <w:p w14:paraId="469158A6" w14:textId="2027C2A4" w:rsidR="00D4731F" w:rsidRPr="00F63E07" w:rsidRDefault="00D4731F" w:rsidP="00D4731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Release:</w:t>
      </w:r>
      <w:r w:rsidRPr="00F63E07">
        <w:rPr>
          <w:bCs/>
          <w:sz w:val="24"/>
          <w:szCs w:val="24"/>
          <w:lang w:val="en-CA"/>
        </w:rPr>
        <w:t xml:space="preserve"> </w:t>
      </w:r>
      <w:r w:rsidR="009279AF">
        <w:rPr>
          <w:bCs/>
          <w:sz w:val="24"/>
          <w:szCs w:val="24"/>
          <w:lang w:val="en-CA"/>
        </w:rPr>
        <w:t>1.</w:t>
      </w:r>
      <w:r w:rsidR="007A2D6E">
        <w:rPr>
          <w:bCs/>
          <w:sz w:val="24"/>
          <w:szCs w:val="24"/>
          <w:lang w:val="en-CA"/>
        </w:rPr>
        <w:t>0</w:t>
      </w:r>
    </w:p>
    <w:p w14:paraId="1953F424" w14:textId="0BD4344A" w:rsidR="006C68EE" w:rsidRDefault="00D4731F" w:rsidP="006C68EE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Release Date:</w:t>
      </w:r>
      <w:r w:rsidRPr="00F63E07">
        <w:rPr>
          <w:bCs/>
          <w:sz w:val="24"/>
          <w:szCs w:val="24"/>
          <w:lang w:val="en-CA"/>
        </w:rPr>
        <w:t xml:space="preserve"> </w:t>
      </w:r>
      <w:r w:rsidR="00B41664">
        <w:rPr>
          <w:bCs/>
          <w:sz w:val="24"/>
          <w:szCs w:val="24"/>
          <w:lang w:val="en-CA"/>
        </w:rPr>
        <w:t>DD/MM/YYYY</w:t>
      </w:r>
    </w:p>
    <w:p w14:paraId="555A5828" w14:textId="648A9F97" w:rsidR="006C68EE" w:rsidRDefault="006C68EE" w:rsidP="006C68EE">
      <w:pPr>
        <w:ind w:left="-142"/>
        <w:rPr>
          <w:bCs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Document Type:</w:t>
      </w:r>
      <w:r>
        <w:rPr>
          <w:bCs/>
          <w:sz w:val="24"/>
          <w:szCs w:val="24"/>
          <w:lang w:val="en-CA"/>
        </w:rPr>
        <w:t xml:space="preserve"> </w:t>
      </w:r>
      <w:r w:rsidR="00B41664">
        <w:rPr>
          <w:bCs/>
          <w:sz w:val="24"/>
          <w:szCs w:val="24"/>
          <w:lang w:val="en-CA"/>
        </w:rPr>
        <w:t>Type</w:t>
      </w:r>
    </w:p>
    <w:p w14:paraId="2575CC58" w14:textId="360634B4" w:rsidR="00970294" w:rsidRPr="00970294" w:rsidRDefault="00970294" w:rsidP="006C68EE">
      <w:pPr>
        <w:ind w:left="-142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Project:</w:t>
      </w:r>
      <w:r>
        <w:rPr>
          <w:bCs/>
          <w:sz w:val="24"/>
          <w:szCs w:val="24"/>
          <w:lang w:val="en-CA"/>
        </w:rPr>
        <w:t xml:space="preserve"> </w:t>
      </w:r>
      <w:r w:rsidR="00B41664">
        <w:rPr>
          <w:bCs/>
          <w:sz w:val="24"/>
          <w:szCs w:val="24"/>
          <w:lang w:val="en-CA"/>
        </w:rPr>
        <w:t>Project Name</w:t>
      </w:r>
    </w:p>
    <w:p w14:paraId="2D8217D1" w14:textId="530BFCB1" w:rsidR="00E7684E" w:rsidRPr="00706A5F" w:rsidRDefault="00303116" w:rsidP="00706A5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Keywords:</w:t>
      </w:r>
      <w:r>
        <w:rPr>
          <w:bCs/>
          <w:sz w:val="24"/>
          <w:szCs w:val="24"/>
          <w:lang w:val="en-CA"/>
        </w:rPr>
        <w:t xml:space="preserve"> </w:t>
      </w:r>
    </w:p>
    <w:p w14:paraId="2C0CDA53" w14:textId="77777777" w:rsidR="003E081A" w:rsidRDefault="003E081A" w:rsidP="00E7684E">
      <w:pPr>
        <w:ind w:left="0"/>
        <w:jc w:val="center"/>
        <w:rPr>
          <w:b/>
          <w:sz w:val="24"/>
          <w:szCs w:val="24"/>
          <w:lang w:val="en-CA"/>
        </w:rPr>
        <w:sectPr w:rsidR="003E081A" w:rsidSect="00E9302B">
          <w:headerReference w:type="default" r:id="rId8"/>
          <w:footerReference w:type="default" r:id="rId9"/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</w:p>
    <w:p w14:paraId="3756781F" w14:textId="5DE818D0" w:rsidR="006D5B83" w:rsidRDefault="006D5B83" w:rsidP="00E7684E">
      <w:pPr>
        <w:ind w:left="0"/>
        <w:jc w:val="center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lastRenderedPageBreak/>
        <w:t>History of Changes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446"/>
        <w:gridCol w:w="2317"/>
        <w:gridCol w:w="2586"/>
        <w:gridCol w:w="2143"/>
      </w:tblGrid>
      <w:tr w:rsidR="0053527E" w14:paraId="3102691B" w14:textId="706A183D" w:rsidTr="0053527E">
        <w:tc>
          <w:tcPr>
            <w:tcW w:w="2446" w:type="dxa"/>
          </w:tcPr>
          <w:p w14:paraId="3E0BF728" w14:textId="61360F53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Release No.</w:t>
            </w:r>
          </w:p>
        </w:tc>
        <w:tc>
          <w:tcPr>
            <w:tcW w:w="2317" w:type="dxa"/>
          </w:tcPr>
          <w:p w14:paraId="6C157C5D" w14:textId="7D8AB390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586" w:type="dxa"/>
          </w:tcPr>
          <w:p w14:paraId="0F50FCE4" w14:textId="388419DA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Description</w:t>
            </w:r>
          </w:p>
        </w:tc>
        <w:tc>
          <w:tcPr>
            <w:tcW w:w="2143" w:type="dxa"/>
          </w:tcPr>
          <w:p w14:paraId="3130DA44" w14:textId="0E0F3713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Authour(s)</w:t>
            </w:r>
          </w:p>
        </w:tc>
      </w:tr>
      <w:tr w:rsidR="0053527E" w14:paraId="72C50479" w14:textId="3A323127" w:rsidTr="0053527E">
        <w:tc>
          <w:tcPr>
            <w:tcW w:w="2446" w:type="dxa"/>
          </w:tcPr>
          <w:p w14:paraId="44870614" w14:textId="6CAEF78A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 w:rsidRPr="0053527E">
              <w:rPr>
                <w:bCs/>
                <w:sz w:val="24"/>
                <w:szCs w:val="24"/>
                <w:lang w:val="en-CA"/>
              </w:rPr>
              <w:t>1</w:t>
            </w:r>
            <w:r w:rsidR="009279AF">
              <w:rPr>
                <w:bCs/>
                <w:sz w:val="24"/>
                <w:szCs w:val="24"/>
                <w:lang w:val="en-CA"/>
              </w:rPr>
              <w:t>.</w:t>
            </w:r>
            <w:r w:rsidR="003E081A">
              <w:rPr>
                <w:bCs/>
                <w:sz w:val="24"/>
                <w:szCs w:val="24"/>
                <w:lang w:val="en-CA"/>
              </w:rPr>
              <w:t>0</w:t>
            </w:r>
          </w:p>
        </w:tc>
        <w:tc>
          <w:tcPr>
            <w:tcW w:w="2317" w:type="dxa"/>
          </w:tcPr>
          <w:p w14:paraId="0B00FBDE" w14:textId="32BAAB5F" w:rsidR="0053527E" w:rsidRPr="0053527E" w:rsidRDefault="003E081A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DD/MM/YYYY</w:t>
            </w:r>
          </w:p>
        </w:tc>
        <w:tc>
          <w:tcPr>
            <w:tcW w:w="2586" w:type="dxa"/>
          </w:tcPr>
          <w:p w14:paraId="3FCB3BE1" w14:textId="73A4E77B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Initial Release</w:t>
            </w:r>
          </w:p>
        </w:tc>
        <w:tc>
          <w:tcPr>
            <w:tcW w:w="2143" w:type="dxa"/>
          </w:tcPr>
          <w:p w14:paraId="329485D4" w14:textId="14F0632B" w:rsidR="0053527E" w:rsidRPr="0053527E" w:rsidRDefault="003E081A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J.C. Maxwell</w:t>
            </w:r>
          </w:p>
        </w:tc>
      </w:tr>
      <w:tr w:rsidR="0053527E" w14:paraId="081DE680" w14:textId="06DED5A2" w:rsidTr="0053527E">
        <w:tc>
          <w:tcPr>
            <w:tcW w:w="2446" w:type="dxa"/>
          </w:tcPr>
          <w:p w14:paraId="0B4978B7" w14:textId="2624A7A5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1CA8C78B" w14:textId="4751BF4C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11FBE8C7" w14:textId="78469868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2DB6637F" w14:textId="72D88A82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  <w:tr w:rsidR="0053527E" w14:paraId="5CEC0F2B" w14:textId="4913C917" w:rsidTr="0053527E">
        <w:tc>
          <w:tcPr>
            <w:tcW w:w="2446" w:type="dxa"/>
          </w:tcPr>
          <w:p w14:paraId="7E20658F" w14:textId="0CFA5503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3BE50D78" w14:textId="11A54951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5D428B6F" w14:textId="224023AC" w:rsidR="00B7292D" w:rsidRPr="0053527E" w:rsidRDefault="00B7292D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17165BE9" w14:textId="67402108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  <w:tr w:rsidR="004A2998" w14:paraId="46C668A0" w14:textId="77777777" w:rsidTr="0053527E">
        <w:tc>
          <w:tcPr>
            <w:tcW w:w="2446" w:type="dxa"/>
          </w:tcPr>
          <w:p w14:paraId="05FCA24F" w14:textId="2A48C136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47EB527E" w14:textId="12D5AC89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29C8828B" w14:textId="4F4B324E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0C44CF03" w14:textId="7A9C0A7C" w:rsidR="00323E4E" w:rsidRDefault="00323E4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</w:tbl>
    <w:p w14:paraId="5297567E" w14:textId="77777777" w:rsidR="00706A5F" w:rsidRDefault="00706A5F" w:rsidP="00EF1627">
      <w:pPr>
        <w:pStyle w:val="Heading1"/>
        <w:ind w:left="0"/>
        <w:sectPr w:rsidR="00706A5F" w:rsidSect="00E9302B"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</w:p>
    <w:p w14:paraId="1CA0AA9E" w14:textId="208805A9" w:rsidR="00BA3569" w:rsidRPr="00047D3D" w:rsidRDefault="00C46ABB" w:rsidP="004164E4">
      <w:pPr>
        <w:pStyle w:val="Heading1"/>
      </w:pPr>
      <w:r>
        <w:lastRenderedPageBreak/>
        <w:t>Introductio</w:t>
      </w:r>
      <w:r w:rsidR="004164E4">
        <w:t>n</w:t>
      </w:r>
    </w:p>
    <w:sectPr w:rsidR="00BA3569" w:rsidRPr="00047D3D" w:rsidSect="00E9302B">
      <w:pgSz w:w="12240" w:h="15840"/>
      <w:pgMar w:top="1955" w:right="1440" w:bottom="1796" w:left="1440" w:header="482" w:footer="10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38978" w14:textId="77777777" w:rsidR="00D177D5" w:rsidRDefault="00D177D5" w:rsidP="00453970">
      <w:pPr>
        <w:spacing w:after="0" w:line="240" w:lineRule="auto"/>
      </w:pPr>
      <w:r>
        <w:separator/>
      </w:r>
    </w:p>
  </w:endnote>
  <w:endnote w:type="continuationSeparator" w:id="0">
    <w:p w14:paraId="49D93753" w14:textId="77777777" w:rsidR="00D177D5" w:rsidRDefault="00D177D5" w:rsidP="0045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570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6E630" w14:textId="7E50001E" w:rsidR="00E52434" w:rsidRDefault="00E524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62A38" w14:textId="7096869B" w:rsidR="00453970" w:rsidRDefault="00453970" w:rsidP="00172B5F">
    <w:pPr>
      <w:pStyle w:val="Footer"/>
      <w:tabs>
        <w:tab w:val="clear" w:pos="9360"/>
        <w:tab w:val="left" w:pos="1967"/>
        <w:tab w:val="right" w:pos="10348"/>
      </w:tabs>
      <w:ind w:right="-9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44E60" w14:textId="77777777" w:rsidR="00D177D5" w:rsidRDefault="00D177D5" w:rsidP="00453970">
      <w:pPr>
        <w:spacing w:after="0" w:line="240" w:lineRule="auto"/>
      </w:pPr>
      <w:r>
        <w:separator/>
      </w:r>
    </w:p>
  </w:footnote>
  <w:footnote w:type="continuationSeparator" w:id="0">
    <w:p w14:paraId="552C1E8B" w14:textId="77777777" w:rsidR="00D177D5" w:rsidRDefault="00D177D5" w:rsidP="00453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83C77" w14:textId="4FB86D9B" w:rsidR="00453970" w:rsidRDefault="00F970E9" w:rsidP="00453970">
    <w:pPr>
      <w:pStyle w:val="Header"/>
      <w:ind w:left="-993"/>
    </w:pPr>
    <w:r>
      <w:t>`</w:t>
    </w:r>
    <w:r w:rsidR="00453970">
      <w:rPr>
        <w:noProof/>
      </w:rPr>
      <w:drawing>
        <wp:inline distT="0" distB="0" distL="0" distR="0" wp14:anchorId="0E087BA7" wp14:editId="767C6D09">
          <wp:extent cx="1783641" cy="32261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IUMF_Logo_Blu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375" cy="393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9AE"/>
    <w:multiLevelType w:val="hybridMultilevel"/>
    <w:tmpl w:val="50B6B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4503"/>
    <w:multiLevelType w:val="hybridMultilevel"/>
    <w:tmpl w:val="65A87284"/>
    <w:lvl w:ilvl="0" w:tplc="3572D18C"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0BA01F7E"/>
    <w:multiLevelType w:val="hybridMultilevel"/>
    <w:tmpl w:val="CA580936"/>
    <w:lvl w:ilvl="0" w:tplc="1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10B10FF3"/>
    <w:multiLevelType w:val="hybridMultilevel"/>
    <w:tmpl w:val="1C3A2092"/>
    <w:lvl w:ilvl="0" w:tplc="C076EB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38" w:hanging="360"/>
      </w:pPr>
    </w:lvl>
    <w:lvl w:ilvl="2" w:tplc="1009001B" w:tentative="1">
      <w:start w:val="1"/>
      <w:numFmt w:val="lowerRoman"/>
      <w:lvlText w:val="%3."/>
      <w:lvlJc w:val="right"/>
      <w:pPr>
        <w:ind w:left="1658" w:hanging="180"/>
      </w:pPr>
    </w:lvl>
    <w:lvl w:ilvl="3" w:tplc="1009000F" w:tentative="1">
      <w:start w:val="1"/>
      <w:numFmt w:val="decimal"/>
      <w:lvlText w:val="%4."/>
      <w:lvlJc w:val="left"/>
      <w:pPr>
        <w:ind w:left="2378" w:hanging="360"/>
      </w:pPr>
    </w:lvl>
    <w:lvl w:ilvl="4" w:tplc="10090019" w:tentative="1">
      <w:start w:val="1"/>
      <w:numFmt w:val="lowerLetter"/>
      <w:lvlText w:val="%5."/>
      <w:lvlJc w:val="left"/>
      <w:pPr>
        <w:ind w:left="3098" w:hanging="360"/>
      </w:pPr>
    </w:lvl>
    <w:lvl w:ilvl="5" w:tplc="1009001B" w:tentative="1">
      <w:start w:val="1"/>
      <w:numFmt w:val="lowerRoman"/>
      <w:lvlText w:val="%6."/>
      <w:lvlJc w:val="right"/>
      <w:pPr>
        <w:ind w:left="3818" w:hanging="180"/>
      </w:pPr>
    </w:lvl>
    <w:lvl w:ilvl="6" w:tplc="1009000F" w:tentative="1">
      <w:start w:val="1"/>
      <w:numFmt w:val="decimal"/>
      <w:lvlText w:val="%7."/>
      <w:lvlJc w:val="left"/>
      <w:pPr>
        <w:ind w:left="4538" w:hanging="360"/>
      </w:pPr>
    </w:lvl>
    <w:lvl w:ilvl="7" w:tplc="10090019" w:tentative="1">
      <w:start w:val="1"/>
      <w:numFmt w:val="lowerLetter"/>
      <w:lvlText w:val="%8."/>
      <w:lvlJc w:val="left"/>
      <w:pPr>
        <w:ind w:left="5258" w:hanging="360"/>
      </w:pPr>
    </w:lvl>
    <w:lvl w:ilvl="8" w:tplc="1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F455DD3"/>
    <w:multiLevelType w:val="multilevel"/>
    <w:tmpl w:val="524A6A5E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8" w:hanging="2160"/>
      </w:pPr>
      <w:rPr>
        <w:rFonts w:hint="default"/>
      </w:rPr>
    </w:lvl>
  </w:abstractNum>
  <w:abstractNum w:abstractNumId="5" w15:restartNumberingAfterBreak="0">
    <w:nsid w:val="22ED262B"/>
    <w:multiLevelType w:val="hybridMultilevel"/>
    <w:tmpl w:val="F058F152"/>
    <w:lvl w:ilvl="0" w:tplc="9586CEC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294D2E48"/>
    <w:multiLevelType w:val="hybridMultilevel"/>
    <w:tmpl w:val="925421EC"/>
    <w:lvl w:ilvl="0" w:tplc="9586C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58" w:hanging="360"/>
      </w:pPr>
    </w:lvl>
    <w:lvl w:ilvl="2" w:tplc="1009001B" w:tentative="1">
      <w:start w:val="1"/>
      <w:numFmt w:val="lowerRoman"/>
      <w:lvlText w:val="%3."/>
      <w:lvlJc w:val="right"/>
      <w:pPr>
        <w:ind w:left="2378" w:hanging="180"/>
      </w:pPr>
    </w:lvl>
    <w:lvl w:ilvl="3" w:tplc="1009000F" w:tentative="1">
      <w:start w:val="1"/>
      <w:numFmt w:val="decimal"/>
      <w:lvlText w:val="%4."/>
      <w:lvlJc w:val="left"/>
      <w:pPr>
        <w:ind w:left="3098" w:hanging="360"/>
      </w:pPr>
    </w:lvl>
    <w:lvl w:ilvl="4" w:tplc="10090019" w:tentative="1">
      <w:start w:val="1"/>
      <w:numFmt w:val="lowerLetter"/>
      <w:lvlText w:val="%5."/>
      <w:lvlJc w:val="left"/>
      <w:pPr>
        <w:ind w:left="3818" w:hanging="360"/>
      </w:pPr>
    </w:lvl>
    <w:lvl w:ilvl="5" w:tplc="1009001B" w:tentative="1">
      <w:start w:val="1"/>
      <w:numFmt w:val="lowerRoman"/>
      <w:lvlText w:val="%6."/>
      <w:lvlJc w:val="right"/>
      <w:pPr>
        <w:ind w:left="4538" w:hanging="180"/>
      </w:pPr>
    </w:lvl>
    <w:lvl w:ilvl="6" w:tplc="1009000F" w:tentative="1">
      <w:start w:val="1"/>
      <w:numFmt w:val="decimal"/>
      <w:lvlText w:val="%7."/>
      <w:lvlJc w:val="left"/>
      <w:pPr>
        <w:ind w:left="5258" w:hanging="360"/>
      </w:pPr>
    </w:lvl>
    <w:lvl w:ilvl="7" w:tplc="10090019" w:tentative="1">
      <w:start w:val="1"/>
      <w:numFmt w:val="lowerLetter"/>
      <w:lvlText w:val="%8."/>
      <w:lvlJc w:val="left"/>
      <w:pPr>
        <w:ind w:left="5978" w:hanging="360"/>
      </w:pPr>
    </w:lvl>
    <w:lvl w:ilvl="8" w:tplc="1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29E14B25"/>
    <w:multiLevelType w:val="hybridMultilevel"/>
    <w:tmpl w:val="94EA4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57769"/>
    <w:multiLevelType w:val="hybridMultilevel"/>
    <w:tmpl w:val="02FCBA8E"/>
    <w:lvl w:ilvl="0" w:tplc="9586CEC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26E6FBE"/>
    <w:multiLevelType w:val="hybridMultilevel"/>
    <w:tmpl w:val="40823AD8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375E5D28"/>
    <w:multiLevelType w:val="hybridMultilevel"/>
    <w:tmpl w:val="FF388CA8"/>
    <w:lvl w:ilvl="0" w:tplc="1009000F">
      <w:start w:val="1"/>
      <w:numFmt w:val="decimal"/>
      <w:lvlText w:val="%1."/>
      <w:lvlJc w:val="left"/>
      <w:pPr>
        <w:ind w:left="1514" w:hanging="360"/>
      </w:pPr>
    </w:lvl>
    <w:lvl w:ilvl="1" w:tplc="10090019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1" w15:restartNumberingAfterBreak="0">
    <w:nsid w:val="3935688D"/>
    <w:multiLevelType w:val="hybridMultilevel"/>
    <w:tmpl w:val="6B7CF20A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395A649E"/>
    <w:multiLevelType w:val="hybridMultilevel"/>
    <w:tmpl w:val="AF70F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50B8B"/>
    <w:multiLevelType w:val="hybridMultilevel"/>
    <w:tmpl w:val="FE28115C"/>
    <w:lvl w:ilvl="0" w:tplc="1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47776D8C"/>
    <w:multiLevelType w:val="hybridMultilevel"/>
    <w:tmpl w:val="C810A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E706E"/>
    <w:multiLevelType w:val="hybridMultilevel"/>
    <w:tmpl w:val="06DC6642"/>
    <w:lvl w:ilvl="0" w:tplc="C9788A38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57995E3E"/>
    <w:multiLevelType w:val="hybridMultilevel"/>
    <w:tmpl w:val="274628DA"/>
    <w:lvl w:ilvl="0" w:tplc="C9788A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58922625"/>
    <w:multiLevelType w:val="hybridMultilevel"/>
    <w:tmpl w:val="C810A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20646"/>
    <w:multiLevelType w:val="hybridMultilevel"/>
    <w:tmpl w:val="ADDC70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0CE8"/>
    <w:multiLevelType w:val="hybridMultilevel"/>
    <w:tmpl w:val="A596F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C0D79"/>
    <w:multiLevelType w:val="hybridMultilevel"/>
    <w:tmpl w:val="AC000614"/>
    <w:lvl w:ilvl="0" w:tplc="393E6D96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C3510"/>
    <w:multiLevelType w:val="hybridMultilevel"/>
    <w:tmpl w:val="D67AB0E4"/>
    <w:lvl w:ilvl="0" w:tplc="1009000F">
      <w:start w:val="1"/>
      <w:numFmt w:val="decimal"/>
      <w:lvlText w:val="%1."/>
      <w:lvlJc w:val="left"/>
      <w:pPr>
        <w:ind w:left="1514" w:hanging="360"/>
      </w:pPr>
    </w:lvl>
    <w:lvl w:ilvl="1" w:tplc="10090019" w:tentative="1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2" w15:restartNumberingAfterBreak="0">
    <w:nsid w:val="6A0B0121"/>
    <w:multiLevelType w:val="hybridMultilevel"/>
    <w:tmpl w:val="1E02A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7"/>
  </w:num>
  <w:num w:numId="4">
    <w:abstractNumId w:val="0"/>
  </w:num>
  <w:num w:numId="5">
    <w:abstractNumId w:val="20"/>
  </w:num>
  <w:num w:numId="6">
    <w:abstractNumId w:val="4"/>
  </w:num>
  <w:num w:numId="7">
    <w:abstractNumId w:val="1"/>
  </w:num>
  <w:num w:numId="8">
    <w:abstractNumId w:val="9"/>
  </w:num>
  <w:num w:numId="9">
    <w:abstractNumId w:val="16"/>
  </w:num>
  <w:num w:numId="10">
    <w:abstractNumId w:val="15"/>
  </w:num>
  <w:num w:numId="11">
    <w:abstractNumId w:val="8"/>
  </w:num>
  <w:num w:numId="12">
    <w:abstractNumId w:val="5"/>
  </w:num>
  <w:num w:numId="13">
    <w:abstractNumId w:val="6"/>
  </w:num>
  <w:num w:numId="14">
    <w:abstractNumId w:val="11"/>
  </w:num>
  <w:num w:numId="15">
    <w:abstractNumId w:val="21"/>
  </w:num>
  <w:num w:numId="16">
    <w:abstractNumId w:val="22"/>
  </w:num>
  <w:num w:numId="17">
    <w:abstractNumId w:val="14"/>
  </w:num>
  <w:num w:numId="18">
    <w:abstractNumId w:val="17"/>
  </w:num>
  <w:num w:numId="19">
    <w:abstractNumId w:val="13"/>
  </w:num>
  <w:num w:numId="20">
    <w:abstractNumId w:val="19"/>
  </w:num>
  <w:num w:numId="21">
    <w:abstractNumId w:val="10"/>
  </w:num>
  <w:num w:numId="22">
    <w:abstractNumId w:val="18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76"/>
    <w:rsid w:val="000041CA"/>
    <w:rsid w:val="00032667"/>
    <w:rsid w:val="00047D3D"/>
    <w:rsid w:val="000619A2"/>
    <w:rsid w:val="000805FB"/>
    <w:rsid w:val="00081D41"/>
    <w:rsid w:val="000A3173"/>
    <w:rsid w:val="000B3F37"/>
    <w:rsid w:val="000B40AB"/>
    <w:rsid w:val="000C1830"/>
    <w:rsid w:val="000C328B"/>
    <w:rsid w:val="000E0B91"/>
    <w:rsid w:val="000E2108"/>
    <w:rsid w:val="000E3B08"/>
    <w:rsid w:val="001064F9"/>
    <w:rsid w:val="001179AC"/>
    <w:rsid w:val="001701AB"/>
    <w:rsid w:val="00172B5F"/>
    <w:rsid w:val="001774DD"/>
    <w:rsid w:val="00195B07"/>
    <w:rsid w:val="001A2BC7"/>
    <w:rsid w:val="001D0B2A"/>
    <w:rsid w:val="001D3BDE"/>
    <w:rsid w:val="001E4F01"/>
    <w:rsid w:val="0021593A"/>
    <w:rsid w:val="00230456"/>
    <w:rsid w:val="00255004"/>
    <w:rsid w:val="00265058"/>
    <w:rsid w:val="002978FC"/>
    <w:rsid w:val="002A1339"/>
    <w:rsid w:val="002A4639"/>
    <w:rsid w:val="002B141F"/>
    <w:rsid w:val="002B5A71"/>
    <w:rsid w:val="002B74B9"/>
    <w:rsid w:val="002C20A0"/>
    <w:rsid w:val="002D07F8"/>
    <w:rsid w:val="002F01C7"/>
    <w:rsid w:val="00300CA5"/>
    <w:rsid w:val="00303116"/>
    <w:rsid w:val="00312029"/>
    <w:rsid w:val="00317F91"/>
    <w:rsid w:val="00323E4E"/>
    <w:rsid w:val="00334E6C"/>
    <w:rsid w:val="003434E2"/>
    <w:rsid w:val="00353C74"/>
    <w:rsid w:val="00390E2B"/>
    <w:rsid w:val="00393922"/>
    <w:rsid w:val="003E081A"/>
    <w:rsid w:val="003E12CD"/>
    <w:rsid w:val="003E3AC0"/>
    <w:rsid w:val="003F15AE"/>
    <w:rsid w:val="003F3ADA"/>
    <w:rsid w:val="004001B2"/>
    <w:rsid w:val="004164E4"/>
    <w:rsid w:val="00421F6D"/>
    <w:rsid w:val="00442179"/>
    <w:rsid w:val="0045048E"/>
    <w:rsid w:val="00453970"/>
    <w:rsid w:val="00455B35"/>
    <w:rsid w:val="00467F3B"/>
    <w:rsid w:val="004770B4"/>
    <w:rsid w:val="0048708D"/>
    <w:rsid w:val="00491A20"/>
    <w:rsid w:val="004A0188"/>
    <w:rsid w:val="004A2998"/>
    <w:rsid w:val="004B04A7"/>
    <w:rsid w:val="004B2067"/>
    <w:rsid w:val="004D55FF"/>
    <w:rsid w:val="004F1476"/>
    <w:rsid w:val="00501B1D"/>
    <w:rsid w:val="00517885"/>
    <w:rsid w:val="0053527E"/>
    <w:rsid w:val="0055219F"/>
    <w:rsid w:val="00575CA8"/>
    <w:rsid w:val="00580C23"/>
    <w:rsid w:val="005B68B1"/>
    <w:rsid w:val="005C46D1"/>
    <w:rsid w:val="005F025F"/>
    <w:rsid w:val="005F5B3C"/>
    <w:rsid w:val="00607F5A"/>
    <w:rsid w:val="006139DB"/>
    <w:rsid w:val="00625EAA"/>
    <w:rsid w:val="00627223"/>
    <w:rsid w:val="0066251E"/>
    <w:rsid w:val="00662F59"/>
    <w:rsid w:val="00663B77"/>
    <w:rsid w:val="006843FB"/>
    <w:rsid w:val="00697C4F"/>
    <w:rsid w:val="006C2633"/>
    <w:rsid w:val="006C68EE"/>
    <w:rsid w:val="006D5B83"/>
    <w:rsid w:val="006E493C"/>
    <w:rsid w:val="006F5B84"/>
    <w:rsid w:val="006F6F6A"/>
    <w:rsid w:val="006F7567"/>
    <w:rsid w:val="00706A5F"/>
    <w:rsid w:val="00706C0A"/>
    <w:rsid w:val="00710541"/>
    <w:rsid w:val="0073278D"/>
    <w:rsid w:val="007409AB"/>
    <w:rsid w:val="007571F7"/>
    <w:rsid w:val="007767F3"/>
    <w:rsid w:val="007A2D6E"/>
    <w:rsid w:val="007F47B4"/>
    <w:rsid w:val="007F6AFA"/>
    <w:rsid w:val="008164FF"/>
    <w:rsid w:val="008313F4"/>
    <w:rsid w:val="00833776"/>
    <w:rsid w:val="00836EA9"/>
    <w:rsid w:val="00836F22"/>
    <w:rsid w:val="00860D1C"/>
    <w:rsid w:val="0088692C"/>
    <w:rsid w:val="008D2B1E"/>
    <w:rsid w:val="008E31B3"/>
    <w:rsid w:val="008E6A8E"/>
    <w:rsid w:val="008E6D5D"/>
    <w:rsid w:val="008F6364"/>
    <w:rsid w:val="0090653C"/>
    <w:rsid w:val="0091155B"/>
    <w:rsid w:val="009279AF"/>
    <w:rsid w:val="00950DC0"/>
    <w:rsid w:val="00956762"/>
    <w:rsid w:val="00965F9E"/>
    <w:rsid w:val="00967962"/>
    <w:rsid w:val="00970294"/>
    <w:rsid w:val="00972068"/>
    <w:rsid w:val="0098589F"/>
    <w:rsid w:val="009A7EA4"/>
    <w:rsid w:val="009D2F27"/>
    <w:rsid w:val="009D7D59"/>
    <w:rsid w:val="00A022E0"/>
    <w:rsid w:val="00A13803"/>
    <w:rsid w:val="00A5302E"/>
    <w:rsid w:val="00A53DED"/>
    <w:rsid w:val="00A73301"/>
    <w:rsid w:val="00A768C7"/>
    <w:rsid w:val="00AB0A53"/>
    <w:rsid w:val="00AC6E1D"/>
    <w:rsid w:val="00AD0E69"/>
    <w:rsid w:val="00AD125E"/>
    <w:rsid w:val="00AE286D"/>
    <w:rsid w:val="00AE52F3"/>
    <w:rsid w:val="00AF291C"/>
    <w:rsid w:val="00B03802"/>
    <w:rsid w:val="00B17106"/>
    <w:rsid w:val="00B26EB3"/>
    <w:rsid w:val="00B34B19"/>
    <w:rsid w:val="00B375FC"/>
    <w:rsid w:val="00B41664"/>
    <w:rsid w:val="00B51855"/>
    <w:rsid w:val="00B570D6"/>
    <w:rsid w:val="00B7292D"/>
    <w:rsid w:val="00B93469"/>
    <w:rsid w:val="00BA3569"/>
    <w:rsid w:val="00BA6A0D"/>
    <w:rsid w:val="00BA777D"/>
    <w:rsid w:val="00BB68A8"/>
    <w:rsid w:val="00BC4DC8"/>
    <w:rsid w:val="00BD475B"/>
    <w:rsid w:val="00C305B1"/>
    <w:rsid w:val="00C4521C"/>
    <w:rsid w:val="00C46ABB"/>
    <w:rsid w:val="00C7742F"/>
    <w:rsid w:val="00CA1E75"/>
    <w:rsid w:val="00CD5B7C"/>
    <w:rsid w:val="00CE1706"/>
    <w:rsid w:val="00CE50F4"/>
    <w:rsid w:val="00CE628C"/>
    <w:rsid w:val="00D177D5"/>
    <w:rsid w:val="00D44480"/>
    <w:rsid w:val="00D4731F"/>
    <w:rsid w:val="00D6251A"/>
    <w:rsid w:val="00D80794"/>
    <w:rsid w:val="00D83211"/>
    <w:rsid w:val="00DA43F8"/>
    <w:rsid w:val="00DA610B"/>
    <w:rsid w:val="00DB2389"/>
    <w:rsid w:val="00DC2BB2"/>
    <w:rsid w:val="00DC4ED4"/>
    <w:rsid w:val="00DE02E7"/>
    <w:rsid w:val="00DF5D8D"/>
    <w:rsid w:val="00E0750A"/>
    <w:rsid w:val="00E12792"/>
    <w:rsid w:val="00E27EE1"/>
    <w:rsid w:val="00E4186B"/>
    <w:rsid w:val="00E43801"/>
    <w:rsid w:val="00E52434"/>
    <w:rsid w:val="00E6272C"/>
    <w:rsid w:val="00E7684E"/>
    <w:rsid w:val="00E9302B"/>
    <w:rsid w:val="00ED6692"/>
    <w:rsid w:val="00EE307F"/>
    <w:rsid w:val="00EE611D"/>
    <w:rsid w:val="00EF1627"/>
    <w:rsid w:val="00EF3654"/>
    <w:rsid w:val="00EF3724"/>
    <w:rsid w:val="00F02C21"/>
    <w:rsid w:val="00F241C2"/>
    <w:rsid w:val="00F34C81"/>
    <w:rsid w:val="00F3564D"/>
    <w:rsid w:val="00F43B0C"/>
    <w:rsid w:val="00F46716"/>
    <w:rsid w:val="00F50B81"/>
    <w:rsid w:val="00F63E07"/>
    <w:rsid w:val="00F83B51"/>
    <w:rsid w:val="00F91FE9"/>
    <w:rsid w:val="00F970E9"/>
    <w:rsid w:val="00FA07BE"/>
    <w:rsid w:val="00FC4772"/>
    <w:rsid w:val="00FC55A1"/>
    <w:rsid w:val="00FD0BDE"/>
    <w:rsid w:val="00FD29BE"/>
    <w:rsid w:val="00FF1A5A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9BE0"/>
  <w15:chartTrackingRefBased/>
  <w15:docId w15:val="{3AF8EA9F-DB53-457A-8498-07A9F3AC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6AFA"/>
    <w:pPr>
      <w:ind w:left="-284"/>
    </w:pPr>
    <w:rPr>
      <w:rFonts w:ascii="Arial" w:hAnsi="Arial"/>
      <w:iCs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541"/>
    <w:pPr>
      <w:spacing w:line="240" w:lineRule="auto"/>
      <w:outlineLvl w:val="0"/>
    </w:pPr>
    <w:rPr>
      <w:b/>
      <w:color w:val="000000" w:themeColor="text1"/>
      <w:sz w:val="28"/>
      <w:szCs w:val="3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8E6A8E"/>
    <w:pPr>
      <w:spacing w:before="200" w:after="60"/>
      <w:contextualSpacing/>
      <w:outlineLvl w:val="1"/>
    </w:pPr>
    <w:rPr>
      <w:rFonts w:eastAsiaTheme="majorEastAsia" w:cstheme="majorBidi"/>
      <w:bCs/>
      <w:outline/>
      <w:color w:val="auto"/>
      <w:szCs w:val="34"/>
      <w14:textOutline w14:w="9525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A8E"/>
    <w:pPr>
      <w:spacing w:before="200" w:after="100" w:line="240" w:lineRule="auto"/>
      <w:ind w:left="0"/>
      <w:contextualSpacing/>
      <w:outlineLvl w:val="2"/>
    </w:pPr>
    <w:rPr>
      <w:rFonts w:eastAsiaTheme="majorEastAsia" w:cstheme="majorBidi"/>
      <w:b/>
      <w:bCs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1B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CD8C0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1B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4B4F42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B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D8C06" w:themeColor="accent1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B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B4F42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B323" w:themeColor="accent1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6A59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41"/>
    <w:rPr>
      <w:rFonts w:ascii="Arial" w:hAnsi="Arial"/>
      <w:b/>
      <w:iCs/>
      <w:color w:val="000000" w:themeColor="text1"/>
      <w:sz w:val="2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8E6A8E"/>
    <w:rPr>
      <w:rFonts w:ascii="Arial" w:eastAsiaTheme="majorEastAsia" w:hAnsi="Arial" w:cstheme="majorBidi"/>
      <w:b/>
      <w:bCs/>
      <w:iCs/>
      <w:outline/>
      <w:sz w:val="28"/>
      <w:szCs w:val="34"/>
      <w14:textOutline w14:w="9525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8E6A8E"/>
    <w:rPr>
      <w:rFonts w:ascii="Arial" w:eastAsiaTheme="majorEastAsia" w:hAnsi="Arial" w:cstheme="majorBidi"/>
      <w:b/>
      <w:bCs/>
      <w:iCs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01B2"/>
    <w:rPr>
      <w:rFonts w:asciiTheme="majorHAnsi" w:eastAsiaTheme="majorEastAsia" w:hAnsiTheme="majorHAnsi" w:cstheme="majorBidi"/>
      <w:b/>
      <w:bCs/>
      <w:iCs/>
      <w:color w:val="CD8C0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01B2"/>
    <w:rPr>
      <w:rFonts w:asciiTheme="majorHAnsi" w:eastAsiaTheme="majorEastAsia" w:hAnsiTheme="majorHAnsi" w:cstheme="majorBidi"/>
      <w:bCs/>
      <w:iCs/>
      <w:caps/>
      <w:color w:val="4B4F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B2"/>
    <w:rPr>
      <w:rFonts w:asciiTheme="majorHAnsi" w:eastAsiaTheme="majorEastAsia" w:hAnsiTheme="majorHAnsi" w:cstheme="majorBidi"/>
      <w:iCs/>
      <w:color w:val="CD8C0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B2"/>
    <w:rPr>
      <w:rFonts w:asciiTheme="majorHAnsi" w:eastAsiaTheme="majorEastAsia" w:hAnsiTheme="majorHAnsi" w:cstheme="majorBidi"/>
      <w:iCs/>
      <w:color w:val="4B4F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B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B2"/>
    <w:rPr>
      <w:rFonts w:asciiTheme="majorHAnsi" w:eastAsiaTheme="majorEastAsia" w:hAnsiTheme="majorHAnsi" w:cstheme="majorBidi"/>
      <w:iCs/>
      <w:smallCaps/>
      <w:color w:val="656A59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1B2"/>
    <w:rPr>
      <w:b/>
      <w:bCs/>
      <w:color w:val="4B4F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01B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001B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B2"/>
    <w:pPr>
      <w:spacing w:before="200" w:after="360" w:line="240" w:lineRule="auto"/>
    </w:pPr>
    <w:rPr>
      <w:rFonts w:asciiTheme="majorHAnsi" w:eastAsiaTheme="majorEastAsia" w:hAnsiTheme="majorHAnsi" w:cstheme="majorBidi"/>
      <w:color w:val="2A1A00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1B2"/>
    <w:rPr>
      <w:rFonts w:asciiTheme="majorHAnsi" w:eastAsiaTheme="majorEastAsia" w:hAnsiTheme="majorHAnsi" w:cstheme="majorBidi"/>
      <w:iCs/>
      <w:color w:val="2A1A00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001B2"/>
    <w:rPr>
      <w:b/>
      <w:bCs/>
      <w:spacing w:val="0"/>
    </w:rPr>
  </w:style>
  <w:style w:type="character" w:styleId="Emphasis">
    <w:name w:val="Emphasis"/>
    <w:uiPriority w:val="20"/>
    <w:qFormat/>
    <w:rsid w:val="004001B2"/>
    <w:rPr>
      <w:rFonts w:eastAsiaTheme="majorEastAsia" w:cstheme="majorBidi"/>
      <w:b/>
      <w:bCs/>
      <w:color w:val="4B4F42" w:themeColor="accent2" w:themeShade="BF"/>
      <w:bdr w:val="single" w:sz="18" w:space="0" w:color="F3F3F2" w:themeColor="background2"/>
      <w:shd w:val="clear" w:color="auto" w:fill="F3F3F2" w:themeFill="background2"/>
    </w:rPr>
  </w:style>
  <w:style w:type="paragraph" w:styleId="NoSpacing">
    <w:name w:val="No Spacing"/>
    <w:basedOn w:val="Normal"/>
    <w:link w:val="NoSpacingChar"/>
    <w:uiPriority w:val="1"/>
    <w:qFormat/>
    <w:rsid w:val="004001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1B2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E12792"/>
    <w:pPr>
      <w:ind w:left="357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01B2"/>
    <w:rPr>
      <w:b/>
      <w:i/>
      <w:color w:val="656A59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001B2"/>
    <w:rPr>
      <w:b/>
      <w:i/>
      <w:iCs/>
      <w:color w:val="656A59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B2"/>
    <w:pPr>
      <w:pBdr>
        <w:top w:val="dotted" w:sz="8" w:space="10" w:color="656A59" w:themeColor="accent2"/>
        <w:bottom w:val="dotted" w:sz="8" w:space="10" w:color="656A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656A59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B2"/>
    <w:rPr>
      <w:rFonts w:asciiTheme="majorHAnsi" w:eastAsiaTheme="majorEastAsia" w:hAnsiTheme="majorHAnsi" w:cstheme="majorBidi"/>
      <w:b/>
      <w:bCs/>
      <w:i/>
      <w:iCs/>
      <w:color w:val="656A59" w:themeColor="accent2"/>
      <w:sz w:val="20"/>
      <w:szCs w:val="20"/>
    </w:rPr>
  </w:style>
  <w:style w:type="character" w:styleId="SubtleEmphasis">
    <w:name w:val="Subtle Emphasis"/>
    <w:uiPriority w:val="19"/>
    <w:qFormat/>
    <w:rsid w:val="004001B2"/>
    <w:rPr>
      <w:rFonts w:asciiTheme="majorHAnsi" w:eastAsiaTheme="majorEastAsia" w:hAnsiTheme="majorHAnsi" w:cstheme="majorBidi"/>
      <w:b/>
      <w:i/>
      <w:color w:val="F8B323" w:themeColor="accent1"/>
    </w:rPr>
  </w:style>
  <w:style w:type="character" w:styleId="IntenseEmphasis">
    <w:name w:val="Intense Emphasis"/>
    <w:uiPriority w:val="21"/>
    <w:qFormat/>
    <w:rsid w:val="004001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56A59" w:themeColor="accent2"/>
      <w:shd w:val="clear" w:color="auto" w:fill="656A59" w:themeFill="accent2"/>
      <w:vertAlign w:val="baseline"/>
    </w:rPr>
  </w:style>
  <w:style w:type="character" w:styleId="SubtleReference">
    <w:name w:val="Subtle Reference"/>
    <w:uiPriority w:val="31"/>
    <w:qFormat/>
    <w:rsid w:val="004001B2"/>
    <w:rPr>
      <w:i/>
      <w:iCs/>
      <w:smallCaps/>
      <w:color w:val="656A59" w:themeColor="accent2"/>
      <w:u w:color="656A59" w:themeColor="accent2"/>
    </w:rPr>
  </w:style>
  <w:style w:type="character" w:styleId="IntenseReference">
    <w:name w:val="Intense Reference"/>
    <w:uiPriority w:val="32"/>
    <w:qFormat/>
    <w:rsid w:val="004001B2"/>
    <w:rPr>
      <w:b/>
      <w:bCs/>
      <w:i/>
      <w:iCs/>
      <w:smallCaps/>
      <w:color w:val="656A59" w:themeColor="accent2"/>
      <w:u w:color="656A59" w:themeColor="accent2"/>
    </w:rPr>
  </w:style>
  <w:style w:type="character" w:styleId="BookTitle">
    <w:name w:val="Book Title"/>
    <w:uiPriority w:val="33"/>
    <w:qFormat/>
    <w:rsid w:val="004001B2"/>
    <w:rPr>
      <w:rFonts w:asciiTheme="majorHAnsi" w:eastAsiaTheme="majorEastAsia" w:hAnsiTheme="majorHAnsi" w:cstheme="majorBidi"/>
      <w:b/>
      <w:bCs/>
      <w:smallCaps/>
      <w:color w:val="656A59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1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70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70"/>
    <w:rPr>
      <w:i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91"/>
    <w:pPr>
      <w:spacing w:after="0" w:line="240" w:lineRule="auto"/>
    </w:pPr>
    <w:rPr>
      <w:rFonts w:ascii="Times New Roman" w:hAnsi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91"/>
    <w:rPr>
      <w:rFonts w:ascii="Times New Roman" w:hAnsi="Times New Roman"/>
      <w:iCs/>
      <w:sz w:val="26"/>
      <w:szCs w:val="26"/>
    </w:rPr>
  </w:style>
  <w:style w:type="table" w:styleId="TableGrid">
    <w:name w:val="Table Grid"/>
    <w:basedOn w:val="TableNormal"/>
    <w:uiPriority w:val="39"/>
    <w:rsid w:val="0030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User">
    <w:name w:val="Heading User"/>
    <w:basedOn w:val="Normal"/>
    <w:next w:val="Normal"/>
    <w:link w:val="HeadingUserChar"/>
    <w:qFormat/>
    <w:rsid w:val="00B26EB3"/>
    <w:rPr>
      <w:b/>
      <w:sz w:val="28"/>
      <w:szCs w:val="38"/>
    </w:rPr>
  </w:style>
  <w:style w:type="character" w:customStyle="1" w:styleId="HeadingUserChar">
    <w:name w:val="Heading User Char"/>
    <w:basedOn w:val="DefaultParagraphFont"/>
    <w:link w:val="HeadingUser"/>
    <w:rsid w:val="00B26EB3"/>
    <w:rPr>
      <w:rFonts w:ascii="Arial" w:hAnsi="Arial"/>
      <w:b/>
      <w:iCs/>
      <w:sz w:val="28"/>
      <w:szCs w:val="38"/>
    </w:rPr>
  </w:style>
  <w:style w:type="character" w:styleId="Hyperlink">
    <w:name w:val="Hyperlink"/>
    <w:basedOn w:val="DefaultParagraphFont"/>
    <w:uiPriority w:val="99"/>
    <w:semiHidden/>
    <w:unhideWhenUsed/>
    <w:rsid w:val="00047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iumf\Plain_Template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2E3D-574F-4700-B5D8-518095EE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Plain_Template</Template>
  <TotalTime>1131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Payne</dc:creator>
  <cp:keywords/>
  <dc:description/>
  <cp:lastModifiedBy>Ryan Payne</cp:lastModifiedBy>
  <cp:revision>154</cp:revision>
  <cp:lastPrinted>2020-05-19T19:20:00Z</cp:lastPrinted>
  <dcterms:created xsi:type="dcterms:W3CDTF">2020-05-15T17:24:00Z</dcterms:created>
  <dcterms:modified xsi:type="dcterms:W3CDTF">2020-08-20T22:25:00Z</dcterms:modified>
</cp:coreProperties>
</file>